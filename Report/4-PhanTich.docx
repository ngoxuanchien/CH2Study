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A6DE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8EB5EA1" w14:textId="77777777" w:rsidR="0037628A" w:rsidRDefault="0037628A" w:rsidP="0037628A">
      <w:pPr>
        <w:rPr>
          <w:lang w:val="en-US"/>
        </w:rPr>
      </w:pPr>
    </w:p>
    <w:p w14:paraId="689A0101" w14:textId="77777777" w:rsidR="0037628A" w:rsidRPr="003548A8" w:rsidRDefault="0037628A" w:rsidP="0037628A">
      <w:pPr>
        <w:rPr>
          <w:lang w:val="en-US"/>
        </w:rPr>
      </w:pPr>
    </w:p>
    <w:p w14:paraId="77257E3E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4690C8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D12888E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B0DB6FB" w14:textId="0417D5FC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r w:rsidR="006C6462">
        <w:rPr>
          <w:color w:val="0000FF"/>
          <w:lang w:val="en-US"/>
        </w:rPr>
        <w:t xml:space="preserve">Website </w:t>
      </w:r>
      <w:proofErr w:type="spellStart"/>
      <w:r w:rsidR="006C6462">
        <w:rPr>
          <w:color w:val="0000FF"/>
          <w:lang w:val="en-US"/>
        </w:rPr>
        <w:t>bán</w:t>
      </w:r>
      <w:proofErr w:type="spellEnd"/>
      <w:r w:rsidR="006C6462">
        <w:rPr>
          <w:color w:val="0000FF"/>
          <w:lang w:val="en-US"/>
        </w:rPr>
        <w:t xml:space="preserve"> </w:t>
      </w:r>
      <w:proofErr w:type="spellStart"/>
      <w:r w:rsidR="006C6462">
        <w:rPr>
          <w:color w:val="0000FF"/>
          <w:lang w:val="en-US"/>
        </w:rPr>
        <w:t>khoá</w:t>
      </w:r>
      <w:proofErr w:type="spellEnd"/>
      <w:r w:rsidR="006C6462">
        <w:rPr>
          <w:color w:val="0000FF"/>
          <w:lang w:val="en-US"/>
        </w:rPr>
        <w:t xml:space="preserve"> </w:t>
      </w:r>
      <w:proofErr w:type="spellStart"/>
      <w:r w:rsidR="006C6462">
        <w:rPr>
          <w:color w:val="0000FF"/>
          <w:lang w:val="en-US"/>
        </w:rPr>
        <w:t>học</w:t>
      </w:r>
      <w:proofErr w:type="spellEnd"/>
      <w:r w:rsidR="006C6462">
        <w:rPr>
          <w:color w:val="0000FF"/>
          <w:lang w:val="en-US"/>
        </w:rPr>
        <w:t xml:space="preserve"> online</w:t>
      </w:r>
    </w:p>
    <w:p w14:paraId="68319DB6" w14:textId="77777777" w:rsidR="0037628A" w:rsidRPr="007A1DE8" w:rsidRDefault="0037628A" w:rsidP="0037628A">
      <w:pPr>
        <w:rPr>
          <w:lang w:val="en-US"/>
        </w:rPr>
      </w:pPr>
    </w:p>
    <w:p w14:paraId="527C49D9" w14:textId="0C8E237E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C6462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6C6462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0529F7E8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36182C3D" w14:textId="77777777" w:rsidR="0037628A" w:rsidRDefault="0037628A" w:rsidP="0037628A">
      <w:pPr>
        <w:rPr>
          <w:lang w:val="en-US"/>
        </w:rPr>
      </w:pPr>
    </w:p>
    <w:p w14:paraId="5865F966" w14:textId="77777777" w:rsidR="0037628A" w:rsidRDefault="0037628A" w:rsidP="0037628A">
      <w:pPr>
        <w:rPr>
          <w:lang w:val="en-US"/>
        </w:rPr>
      </w:pPr>
    </w:p>
    <w:p w14:paraId="5B1DA4B5" w14:textId="77777777" w:rsidR="0037628A" w:rsidRDefault="0037628A" w:rsidP="0037628A">
      <w:pPr>
        <w:rPr>
          <w:lang w:val="en-US"/>
        </w:rPr>
      </w:pPr>
    </w:p>
    <w:p w14:paraId="1B4487C0" w14:textId="77777777" w:rsidR="0037628A" w:rsidRDefault="0037628A" w:rsidP="0037628A">
      <w:pPr>
        <w:rPr>
          <w:lang w:val="en-US"/>
        </w:rPr>
      </w:pPr>
    </w:p>
    <w:p w14:paraId="2F189BFB" w14:textId="77777777" w:rsidR="0037628A" w:rsidRDefault="0037628A" w:rsidP="0037628A">
      <w:pPr>
        <w:rPr>
          <w:lang w:val="en-US"/>
        </w:rPr>
      </w:pPr>
    </w:p>
    <w:p w14:paraId="5E24ADBF" w14:textId="77777777" w:rsidR="0037628A" w:rsidRDefault="0037628A" w:rsidP="0037628A">
      <w:pPr>
        <w:rPr>
          <w:lang w:val="en-US"/>
        </w:rPr>
      </w:pPr>
    </w:p>
    <w:p w14:paraId="402A4FC1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2EDCCC8" w14:textId="77777777" w:rsidR="006C6462" w:rsidRDefault="006C6462" w:rsidP="006C6462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20120046 – Ngô Xuân Chiến</w:t>
      </w:r>
    </w:p>
    <w:p w14:paraId="37D5DBEA" w14:textId="77777777" w:rsidR="006C6462" w:rsidRDefault="006C6462" w:rsidP="006C6462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20120073 – Văn Lý Hải</w:t>
      </w:r>
    </w:p>
    <w:p w14:paraId="10C3C80F" w14:textId="41DEACE8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  <w:r>
        <w:rPr>
          <w:rFonts w:ascii="Arial" w:hAnsi="Arial" w:cs="Arial"/>
          <w:color w:val="0000FF"/>
          <w:sz w:val="30"/>
          <w:szCs w:val="30"/>
        </w:rPr>
        <w:t>201200293 –  Võ Phi Hùng</w:t>
      </w:r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</w:p>
    <w:p w14:paraId="169C28BC" w14:textId="114CDF18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4D17612D" w14:textId="14F7E3CD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04EAEAE5" w14:textId="4342083E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5742FD13" w14:textId="3FF3B7D7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03E08934" w14:textId="57FC380D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01FF325A" w14:textId="363B6230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1F32ADD3" w14:textId="76432EB9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0A645C75" w14:textId="473BA1B0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55B6A4B8" w14:textId="5ADA0122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786A4A78" w14:textId="3869EA11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52456D55" w14:textId="4C8049F1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70A18A40" w14:textId="0041A214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70F3913C" w14:textId="4B179EF0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643933E1" w14:textId="77777777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44FED84F" w14:textId="7FBD32A6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184D1659" w14:textId="77777777" w:rsidR="006C6462" w:rsidRDefault="006C6462" w:rsidP="006C6462">
      <w:pPr>
        <w:jc w:val="center"/>
        <w:rPr>
          <w:rFonts w:ascii="Arial" w:eastAsia="SimSun" w:hAnsi="Arial"/>
          <w:b/>
          <w:sz w:val="36"/>
          <w:lang w:val="en-US"/>
        </w:rPr>
      </w:pPr>
    </w:p>
    <w:p w14:paraId="3835D00B" w14:textId="373BEB6F" w:rsidR="007A1DE8" w:rsidRPr="007A1DE8" w:rsidRDefault="007A1DE8" w:rsidP="006C6462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037B02E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2438F4F" w14:textId="77777777" w:rsidTr="006C646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A0CC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96AD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87B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CB9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6C6462" w:rsidRPr="000C0CA8" w14:paraId="04229CEC" w14:textId="77777777" w:rsidTr="006C646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D9980" w14:textId="681248F3" w:rsidR="006C6462" w:rsidRPr="003548A8" w:rsidRDefault="006C6462" w:rsidP="006C64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68823" w14:textId="3B5D77E1" w:rsidR="006C6462" w:rsidRPr="003548A8" w:rsidRDefault="006C6462" w:rsidP="006C64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168E0" w14:textId="0BCCC4F0" w:rsidR="006C6462" w:rsidRPr="0037628A" w:rsidRDefault="006C6462" w:rsidP="006C6462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bookmarkStart w:id="0" w:name="OLE_LINK4"/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toán</w:t>
            </w:r>
            <w:bookmarkEnd w:id="0"/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1421F" w14:textId="6308403A" w:rsidR="006C6462" w:rsidRPr="003548A8" w:rsidRDefault="006C6462" w:rsidP="006C6462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Xuân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Chiến</w:t>
            </w:r>
            <w:proofErr w:type="spellEnd"/>
          </w:p>
        </w:tc>
      </w:tr>
      <w:tr w:rsidR="006C6462" w:rsidRPr="007A1DE8" w14:paraId="2172EEE0" w14:textId="77777777" w:rsidTr="006C646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AE60" w14:textId="4E94E5CF" w:rsidR="006C6462" w:rsidRPr="007A1DE8" w:rsidRDefault="006C6462" w:rsidP="006C646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06BE5" w14:textId="41410FE3" w:rsidR="006C6462" w:rsidRPr="007A1DE8" w:rsidRDefault="006C6462" w:rsidP="006C646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813EB" w14:textId="780B618F" w:rsidR="006C6462" w:rsidRPr="007A1DE8" w:rsidRDefault="006C6462" w:rsidP="006C646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11581" w14:textId="67AAB2F1" w:rsidR="006C6462" w:rsidRPr="007A1DE8" w:rsidRDefault="006C6462" w:rsidP="006C6462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Lý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Hải</w:t>
            </w:r>
            <w:proofErr w:type="spellEnd"/>
          </w:p>
        </w:tc>
      </w:tr>
      <w:tr w:rsidR="007A1DE8" w:rsidRPr="007A1DE8" w14:paraId="2BB327BA" w14:textId="77777777" w:rsidTr="006C646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2C843" w14:textId="70D5C18D" w:rsidR="006C6462" w:rsidRPr="006C6462" w:rsidRDefault="006C6462" w:rsidP="006C64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C6462">
              <w:rPr>
                <w:rFonts w:eastAsia="SimSun"/>
                <w:color w:val="0000FF"/>
                <w:lang w:val="en-US"/>
              </w:rPr>
              <w:t>10/06/2023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997B9" w14:textId="5720F8ED" w:rsidR="007A1DE8" w:rsidRPr="006C6462" w:rsidRDefault="006C6462" w:rsidP="006C64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6C6462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E3E78" w14:textId="261C47C8" w:rsidR="007A1DE8" w:rsidRPr="006C6462" w:rsidRDefault="006C6462" w:rsidP="006C6462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 w:rsidRPr="006C6462">
              <w:rPr>
                <w:rFonts w:eastAsia="SimSun"/>
                <w:color w:val="0000FF"/>
                <w:lang w:val="en-US"/>
              </w:rPr>
              <w:t>Phân</w:t>
            </w:r>
            <w:proofErr w:type="spellEnd"/>
            <w:r w:rsidRPr="006C6462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6C6462">
              <w:rPr>
                <w:rFonts w:eastAsia="SimSun"/>
                <w:color w:val="0000FF"/>
                <w:lang w:val="en-US"/>
              </w:rPr>
              <w:t>tích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F4628" w14:textId="48F06215" w:rsidR="007A1DE8" w:rsidRPr="006C6462" w:rsidRDefault="006C6462" w:rsidP="006C6462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proofErr w:type="spellStart"/>
            <w:r w:rsidRPr="006C6462">
              <w:rPr>
                <w:rFonts w:eastAsia="SimSun"/>
                <w:color w:val="0000FF"/>
                <w:lang w:val="en-US"/>
              </w:rPr>
              <w:t>Võ</w:t>
            </w:r>
            <w:proofErr w:type="spellEnd"/>
            <w:r w:rsidRPr="006C6462">
              <w:rPr>
                <w:rFonts w:eastAsia="SimSun"/>
                <w:color w:val="0000FF"/>
                <w:lang w:val="en-US"/>
              </w:rPr>
              <w:t xml:space="preserve"> Phi </w:t>
            </w:r>
            <w:proofErr w:type="spellStart"/>
            <w:r w:rsidRPr="006C6462">
              <w:rPr>
                <w:rFonts w:eastAsia="SimSun"/>
                <w:color w:val="0000FF"/>
                <w:lang w:val="en-US"/>
              </w:rPr>
              <w:t>Hùng</w:t>
            </w:r>
            <w:proofErr w:type="spellEnd"/>
          </w:p>
        </w:tc>
      </w:tr>
      <w:tr w:rsidR="007A1DE8" w:rsidRPr="007A1DE8" w14:paraId="4232FA5F" w14:textId="77777777" w:rsidTr="006C646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7D11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CC32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B08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8E55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8BBD818" w14:textId="77777777" w:rsidR="007A1DE8" w:rsidRDefault="007A1DE8">
      <w:pPr>
        <w:pStyle w:val="Title"/>
        <w:jc w:val="both"/>
        <w:rPr>
          <w:lang w:val="en-US"/>
        </w:rPr>
      </w:pPr>
    </w:p>
    <w:p w14:paraId="195DD26F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3F5EAB44" w14:textId="4FFB567E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1F0B7E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14:paraId="2DDD195C" w14:textId="316FA021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1F0B7E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14:paraId="1622A71B" w14:textId="2CE088D4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1F0B7E">
          <w:rPr>
            <w:noProof/>
            <w:webHidden/>
          </w:rPr>
          <w:t>5</w:t>
        </w:r>
        <w:r w:rsidR="00C161AA">
          <w:rPr>
            <w:noProof/>
            <w:webHidden/>
          </w:rPr>
          <w:fldChar w:fldCharType="end"/>
        </w:r>
      </w:hyperlink>
    </w:p>
    <w:p w14:paraId="4A7171A1" w14:textId="11E318BC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1F0B7E">
          <w:rPr>
            <w:noProof/>
            <w:webHidden/>
          </w:rPr>
          <w:t>5</w:t>
        </w:r>
        <w:r w:rsidR="00C161AA">
          <w:rPr>
            <w:noProof/>
            <w:webHidden/>
          </w:rPr>
          <w:fldChar w:fldCharType="end"/>
        </w:r>
      </w:hyperlink>
    </w:p>
    <w:p w14:paraId="7D20F784" w14:textId="27654A1E" w:rsidR="00C161AA" w:rsidRDefault="0000000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1F0B7E">
          <w:rPr>
            <w:noProof/>
            <w:webHidden/>
          </w:rPr>
          <w:t>10</w:t>
        </w:r>
        <w:r w:rsidR="00C161AA">
          <w:rPr>
            <w:noProof/>
            <w:webHidden/>
          </w:rPr>
          <w:fldChar w:fldCharType="end"/>
        </w:r>
      </w:hyperlink>
    </w:p>
    <w:p w14:paraId="74C46E79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2ECF0AF9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57E4C567" w14:textId="77777777" w:rsidR="00FD06E2" w:rsidRDefault="00FD06E2" w:rsidP="00FD06E2">
      <w:pPr>
        <w:pStyle w:val="Heading2"/>
        <w:rPr>
          <w:lang w:val="en-US"/>
        </w:rPr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7E75DD2D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 w:rsidRPr="00FD06E2">
        <w:rPr>
          <w:i/>
          <w:color w:val="0000FF"/>
          <w:lang w:val="en-US"/>
        </w:rPr>
        <w:t>Anh/</w:t>
      </w:r>
      <w:proofErr w:type="spellStart"/>
      <w:r w:rsidRPr="00FD06E2">
        <w:rPr>
          <w:i/>
          <w:color w:val="0000FF"/>
          <w:lang w:val="en-US"/>
        </w:rPr>
        <w:t>Chị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hãy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vẽ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hình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sơ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đồ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lớp</w:t>
      </w:r>
      <w:proofErr w:type="spellEnd"/>
      <w:r w:rsidRPr="00FD06E2">
        <w:rPr>
          <w:i/>
          <w:color w:val="0000FF"/>
          <w:lang w:val="en-US"/>
        </w:rPr>
        <w:t xml:space="preserve"> ở </w:t>
      </w:r>
      <w:proofErr w:type="spellStart"/>
      <w:r w:rsidRPr="00FD06E2">
        <w:rPr>
          <w:i/>
          <w:color w:val="0000FF"/>
          <w:lang w:val="en-US"/>
        </w:rPr>
        <w:t>mức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phân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tích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của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đề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>.</w:t>
      </w:r>
    </w:p>
    <w:p w14:paraId="0AB3029C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>:</w:t>
      </w:r>
    </w:p>
    <w:p w14:paraId="1077C682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14:paraId="5E0726AB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bản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>)</w:t>
      </w:r>
    </w:p>
    <w:p w14:paraId="536345DC" w14:textId="2791C468" w:rsidR="00FD06E2" w:rsidRDefault="00FD06E2" w:rsidP="00FD06E2">
      <w:p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thuộc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Tuy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lớn</w:t>
      </w:r>
      <w:proofErr w:type="spellEnd"/>
    </w:p>
    <w:p w14:paraId="1E289131" w14:textId="34649DF4" w:rsidR="000C14B2" w:rsidRPr="00FD06E2" w:rsidRDefault="000C14B2" w:rsidP="00FD06E2">
      <w:pPr>
        <w:spacing w:line="360" w:lineRule="auto"/>
        <w:rPr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518493D3" wp14:editId="74B03992">
            <wp:extent cx="5732145" cy="5237480"/>
            <wp:effectExtent l="0" t="0" r="1905" b="0"/>
            <wp:docPr id="1106213278" name="Picture 1" descr="A picture containing text, screenshot, black and whit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3278" name="Picture 3" descr="A picture containing text, screenshot, black and whit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FA9A" w14:textId="3F974CE6" w:rsidR="000C14B2" w:rsidRDefault="000C14B2" w:rsidP="000C14B2">
      <w:pPr>
        <w:pStyle w:val="Heading2"/>
        <w:numPr>
          <w:ilvl w:val="0"/>
          <w:numId w:val="0"/>
        </w:numPr>
      </w:pPr>
      <w:bookmarkStart w:id="4" w:name="_Toc172872217"/>
    </w:p>
    <w:p w14:paraId="2A6DE7A0" w14:textId="77777777" w:rsidR="000C14B2" w:rsidRPr="000C14B2" w:rsidRDefault="000C14B2" w:rsidP="000C14B2"/>
    <w:p w14:paraId="227BFDAA" w14:textId="3ACF8429" w:rsidR="00FD06E2" w:rsidRDefault="00FD06E2" w:rsidP="00FD06E2">
      <w:pPr>
        <w:pStyle w:val="Heading2"/>
      </w:pPr>
      <w:r>
        <w:lastRenderedPageBreak/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9"/>
        <w:gridCol w:w="2082"/>
        <w:gridCol w:w="2509"/>
        <w:gridCol w:w="3498"/>
      </w:tblGrid>
      <w:tr w:rsidR="00FD06E2" w14:paraId="6F860205" w14:textId="77777777" w:rsidTr="001A5231">
        <w:tc>
          <w:tcPr>
            <w:tcW w:w="794" w:type="dxa"/>
          </w:tcPr>
          <w:p w14:paraId="09BF1616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01" w:type="dxa"/>
          </w:tcPr>
          <w:p w14:paraId="02BF0DBB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236" w:type="dxa"/>
          </w:tcPr>
          <w:p w14:paraId="767E7A33" w14:textId="01C79000" w:rsidR="00FD06E2" w:rsidRPr="008C6719" w:rsidRDefault="00FD06E2" w:rsidP="00FD06E2">
            <w:pPr>
              <w:pStyle w:val="BodyText"/>
              <w:spacing w:after="0"/>
              <w:rPr>
                <w:lang w:val="en-US"/>
              </w:rPr>
            </w:pPr>
            <w:r>
              <w:t>Loạ</w:t>
            </w:r>
            <w:proofErr w:type="spellStart"/>
            <w:r w:rsidR="008C6719">
              <w:rPr>
                <w:lang w:val="en-US"/>
              </w:rPr>
              <w:t>i</w:t>
            </w:r>
            <w:proofErr w:type="spellEnd"/>
          </w:p>
        </w:tc>
        <w:tc>
          <w:tcPr>
            <w:tcW w:w="3737" w:type="dxa"/>
          </w:tcPr>
          <w:p w14:paraId="6D22EA5E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43E735F2" w14:textId="77777777" w:rsidTr="001A5231">
        <w:tc>
          <w:tcPr>
            <w:tcW w:w="794" w:type="dxa"/>
          </w:tcPr>
          <w:p w14:paraId="03086CFC" w14:textId="09E91CFC" w:rsidR="00FD06E2" w:rsidRPr="00F37CDD" w:rsidRDefault="00F37CD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1" w:type="dxa"/>
          </w:tcPr>
          <w:p w14:paraId="7549BA10" w14:textId="5A6EA1BB" w:rsidR="00FD06E2" w:rsidRPr="00F37CDD" w:rsidRDefault="00F37CD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D856A0">
              <w:rPr>
                <w:lang w:val="en-US"/>
              </w:rPr>
              <w:t>/2,3,4,5,6,7</w:t>
            </w:r>
          </w:p>
        </w:tc>
        <w:tc>
          <w:tcPr>
            <w:tcW w:w="2236" w:type="dxa"/>
          </w:tcPr>
          <w:p w14:paraId="1488CCD8" w14:textId="41895518" w:rsidR="00FD06E2" w:rsidRDefault="00D856A0" w:rsidP="00FD06E2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 xml:space="preserve">4,5,6,7) </w:t>
            </w:r>
          </w:p>
          <w:p w14:paraId="2873F2B3" w14:textId="2DC3B1DD" w:rsidR="00D856A0" w:rsidRPr="00D856A0" w:rsidRDefault="00D856A0" w:rsidP="00FD06E2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2,3)</w:t>
            </w:r>
          </w:p>
        </w:tc>
        <w:tc>
          <w:tcPr>
            <w:tcW w:w="3737" w:type="dxa"/>
          </w:tcPr>
          <w:p w14:paraId="0AAE2A7E" w14:textId="77777777" w:rsidR="00FD06E2" w:rsidRDefault="00D856A0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2, 3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aggregation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4,5,6,7</w:t>
            </w:r>
          </w:p>
          <w:p w14:paraId="03328364" w14:textId="727A6D46" w:rsidR="00D856A0" w:rsidRPr="00D856A0" w:rsidRDefault="00D856A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(2,3,4,5,6,7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A5231" w14:paraId="5CCF8021" w14:textId="77777777" w:rsidTr="001A5231">
        <w:tc>
          <w:tcPr>
            <w:tcW w:w="794" w:type="dxa"/>
          </w:tcPr>
          <w:p w14:paraId="1FF7E877" w14:textId="53D55392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01" w:type="dxa"/>
          </w:tcPr>
          <w:p w14:paraId="049DEBAF" w14:textId="749DD420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2236" w:type="dxa"/>
          </w:tcPr>
          <w:p w14:paraId="6E6AC7CC" w14:textId="7B350616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 xml:space="preserve">8) </w:t>
            </w:r>
          </w:p>
          <w:p w14:paraId="396752DF" w14:textId="351E7B85" w:rsidR="001A5231" w:rsidRDefault="001A5231" w:rsidP="001A5231">
            <w:pPr>
              <w:pStyle w:val="BodyText"/>
              <w:spacing w:after="0"/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737" w:type="dxa"/>
          </w:tcPr>
          <w:p w14:paraId="4BE2F4A0" w14:textId="33855D19" w:rsidR="001A5231" w:rsidRP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</w:p>
        </w:tc>
      </w:tr>
      <w:tr w:rsidR="001A5231" w14:paraId="6BC00030" w14:textId="77777777" w:rsidTr="001A5231">
        <w:tc>
          <w:tcPr>
            <w:tcW w:w="794" w:type="dxa"/>
          </w:tcPr>
          <w:p w14:paraId="05E4D032" w14:textId="39F3E57A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1" w:type="dxa"/>
          </w:tcPr>
          <w:p w14:paraId="3613CC21" w14:textId="158AB5E9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236" w:type="dxa"/>
          </w:tcPr>
          <w:p w14:paraId="21011ADD" w14:textId="5AB8552C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 w:rsidR="000A4722">
              <w:rPr>
                <w:lang w:val="en-US"/>
              </w:rPr>
              <w:t>6</w:t>
            </w:r>
            <w:r>
              <w:rPr>
                <w:lang w:val="en-US"/>
              </w:rPr>
              <w:t xml:space="preserve">) </w:t>
            </w:r>
          </w:p>
          <w:p w14:paraId="308AF025" w14:textId="4270549F" w:rsidR="001A5231" w:rsidRDefault="001A5231" w:rsidP="001A5231">
            <w:pPr>
              <w:pStyle w:val="BodyText"/>
              <w:spacing w:after="0"/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737" w:type="dxa"/>
          </w:tcPr>
          <w:p w14:paraId="5D2B9355" w14:textId="2CD3FB88" w:rsidR="001A5231" w:rsidRPr="000A4722" w:rsidRDefault="000A4722" w:rsidP="001A523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A5231" w14:paraId="34419422" w14:textId="77777777" w:rsidTr="001A5231">
        <w:tc>
          <w:tcPr>
            <w:tcW w:w="794" w:type="dxa"/>
          </w:tcPr>
          <w:p w14:paraId="1182FAEA" w14:textId="5CB74033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1" w:type="dxa"/>
          </w:tcPr>
          <w:p w14:paraId="68E0997A" w14:textId="2324DC75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2236" w:type="dxa"/>
          </w:tcPr>
          <w:p w14:paraId="0B6CDF8D" w14:textId="18D616A6" w:rsidR="001A5231" w:rsidRPr="000A4722" w:rsidRDefault="000A4722" w:rsidP="001A5231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 xml:space="preserve">1,5) </w:t>
            </w:r>
          </w:p>
        </w:tc>
        <w:tc>
          <w:tcPr>
            <w:tcW w:w="3737" w:type="dxa"/>
          </w:tcPr>
          <w:p w14:paraId="6AC8CBDC" w14:textId="2798698F" w:rsidR="001A5231" w:rsidRPr="000A4722" w:rsidRDefault="000A4722" w:rsidP="001A523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1A5231" w14:paraId="6CA16080" w14:textId="77777777" w:rsidTr="001A5231">
        <w:tc>
          <w:tcPr>
            <w:tcW w:w="794" w:type="dxa"/>
          </w:tcPr>
          <w:p w14:paraId="64D0A3B2" w14:textId="7D26DE48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1" w:type="dxa"/>
          </w:tcPr>
          <w:p w14:paraId="3324D2B5" w14:textId="3C0F0BC0" w:rsidR="001A5231" w:rsidRDefault="001A5231" w:rsidP="001A523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236" w:type="dxa"/>
          </w:tcPr>
          <w:p w14:paraId="26B44AF0" w14:textId="67F5ADEA" w:rsidR="001A5231" w:rsidRPr="000A4722" w:rsidRDefault="000A4722" w:rsidP="001A5231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 xml:space="preserve">4,1,6) </w:t>
            </w:r>
          </w:p>
        </w:tc>
        <w:tc>
          <w:tcPr>
            <w:tcW w:w="3737" w:type="dxa"/>
          </w:tcPr>
          <w:p w14:paraId="6DABA337" w14:textId="27DDB7DF" w:rsidR="001A5231" w:rsidRPr="000A4722" w:rsidRDefault="000A4722" w:rsidP="001A5231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0A4722" w14:paraId="4525A1D8" w14:textId="77777777" w:rsidTr="001A5231">
        <w:tc>
          <w:tcPr>
            <w:tcW w:w="794" w:type="dxa"/>
          </w:tcPr>
          <w:p w14:paraId="1706A477" w14:textId="572A76BA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1" w:type="dxa"/>
          </w:tcPr>
          <w:p w14:paraId="74E01669" w14:textId="5A072272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2236" w:type="dxa"/>
          </w:tcPr>
          <w:p w14:paraId="53C8A84A" w14:textId="1F961D1D" w:rsidR="000A4722" w:rsidRDefault="000A4722" w:rsidP="000A4722">
            <w:pPr>
              <w:pStyle w:val="BodyText"/>
              <w:spacing w:after="0"/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 xml:space="preserve">5,3) </w:t>
            </w:r>
          </w:p>
        </w:tc>
        <w:tc>
          <w:tcPr>
            <w:tcW w:w="3737" w:type="dxa"/>
          </w:tcPr>
          <w:p w14:paraId="53ECF952" w14:textId="3570326E" w:rsidR="000A4722" w:rsidRP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0A4722" w14:paraId="6B766659" w14:textId="77777777" w:rsidTr="001A5231">
        <w:tc>
          <w:tcPr>
            <w:tcW w:w="794" w:type="dxa"/>
          </w:tcPr>
          <w:p w14:paraId="397ED339" w14:textId="1319A01B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1" w:type="dxa"/>
          </w:tcPr>
          <w:p w14:paraId="517A0BEC" w14:textId="001D1F42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PaymentGateway</w:t>
            </w:r>
            <w:proofErr w:type="spellEnd"/>
          </w:p>
        </w:tc>
        <w:tc>
          <w:tcPr>
            <w:tcW w:w="2236" w:type="dxa"/>
          </w:tcPr>
          <w:p w14:paraId="52282AE2" w14:textId="041B275B" w:rsidR="000A4722" w:rsidRP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737" w:type="dxa"/>
          </w:tcPr>
          <w:p w14:paraId="6A020B3F" w14:textId="32A65F1E" w:rsidR="000A4722" w:rsidRP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0A4722" w14:paraId="0BC00171" w14:textId="77777777" w:rsidTr="001A5231">
        <w:tc>
          <w:tcPr>
            <w:tcW w:w="794" w:type="dxa"/>
          </w:tcPr>
          <w:p w14:paraId="243AA56E" w14:textId="591FD9D0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01" w:type="dxa"/>
          </w:tcPr>
          <w:p w14:paraId="78E921C8" w14:textId="7755626F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ClassWork</w:t>
            </w:r>
            <w:proofErr w:type="spellEnd"/>
          </w:p>
        </w:tc>
        <w:tc>
          <w:tcPr>
            <w:tcW w:w="2236" w:type="dxa"/>
          </w:tcPr>
          <w:p w14:paraId="790D60CD" w14:textId="77777777" w:rsidR="000A4722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Aggregation(</w:t>
            </w:r>
            <w:proofErr w:type="gramEnd"/>
            <w:r>
              <w:rPr>
                <w:lang w:val="en-US"/>
              </w:rPr>
              <w:t>2)</w:t>
            </w:r>
          </w:p>
          <w:p w14:paraId="22C1F809" w14:textId="19860F9A" w:rsidR="00B3372F" w:rsidRPr="00B3372F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9,10,11)</w:t>
            </w:r>
          </w:p>
        </w:tc>
        <w:tc>
          <w:tcPr>
            <w:tcW w:w="3737" w:type="dxa"/>
          </w:tcPr>
          <w:p w14:paraId="065526D9" w14:textId="4711363A" w:rsidR="000A4722" w:rsidRPr="00B3372F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A4722" w14:paraId="7CE1418A" w14:textId="77777777" w:rsidTr="001A5231">
        <w:tc>
          <w:tcPr>
            <w:tcW w:w="794" w:type="dxa"/>
          </w:tcPr>
          <w:p w14:paraId="1206EA47" w14:textId="35F3EEA2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01" w:type="dxa"/>
          </w:tcPr>
          <w:p w14:paraId="2E56591F" w14:textId="2F8A99F2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MutipleChoice</w:t>
            </w:r>
            <w:proofErr w:type="spellEnd"/>
          </w:p>
        </w:tc>
        <w:tc>
          <w:tcPr>
            <w:tcW w:w="2236" w:type="dxa"/>
          </w:tcPr>
          <w:p w14:paraId="41A5BDFF" w14:textId="7160E7F5" w:rsidR="000A4722" w:rsidRPr="00B3372F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737" w:type="dxa"/>
          </w:tcPr>
          <w:p w14:paraId="0E76C146" w14:textId="0DC42DF4" w:rsidR="000A4722" w:rsidRPr="00B3372F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nghiệm</w:t>
            </w:r>
            <w:proofErr w:type="spellEnd"/>
          </w:p>
        </w:tc>
      </w:tr>
      <w:tr w:rsidR="000A4722" w14:paraId="08F301AE" w14:textId="77777777" w:rsidTr="001A5231">
        <w:tc>
          <w:tcPr>
            <w:tcW w:w="794" w:type="dxa"/>
          </w:tcPr>
          <w:p w14:paraId="17EB025B" w14:textId="693DB0AF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1" w:type="dxa"/>
          </w:tcPr>
          <w:p w14:paraId="2DC62388" w14:textId="42846233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BlankFilling</w:t>
            </w:r>
            <w:proofErr w:type="spellEnd"/>
          </w:p>
        </w:tc>
        <w:tc>
          <w:tcPr>
            <w:tcW w:w="2236" w:type="dxa"/>
          </w:tcPr>
          <w:p w14:paraId="254DD8A9" w14:textId="1934E312" w:rsidR="000A4722" w:rsidRDefault="00B3372F" w:rsidP="000A4722">
            <w:pPr>
              <w:pStyle w:val="BodyText"/>
              <w:spacing w:after="0"/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737" w:type="dxa"/>
          </w:tcPr>
          <w:p w14:paraId="367D88B9" w14:textId="6889E6B9" w:rsidR="000A4722" w:rsidRPr="00B3372F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khuyết</w:t>
            </w:r>
            <w:proofErr w:type="spellEnd"/>
          </w:p>
        </w:tc>
      </w:tr>
      <w:tr w:rsidR="000A4722" w14:paraId="57C0EF9F" w14:textId="77777777" w:rsidTr="001A5231">
        <w:tc>
          <w:tcPr>
            <w:tcW w:w="794" w:type="dxa"/>
          </w:tcPr>
          <w:p w14:paraId="59631AD7" w14:textId="422C436C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01" w:type="dxa"/>
          </w:tcPr>
          <w:p w14:paraId="4A0989F0" w14:textId="53D85694" w:rsidR="000A4722" w:rsidRDefault="000A4722" w:rsidP="000A472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Exam</w:t>
            </w:r>
          </w:p>
        </w:tc>
        <w:tc>
          <w:tcPr>
            <w:tcW w:w="2236" w:type="dxa"/>
          </w:tcPr>
          <w:p w14:paraId="6AFDA23D" w14:textId="6BFF41DC" w:rsidR="000A4722" w:rsidRDefault="00B3372F" w:rsidP="000A4722">
            <w:pPr>
              <w:pStyle w:val="BodyText"/>
              <w:spacing w:after="0"/>
            </w:pPr>
            <w:proofErr w:type="gramStart"/>
            <w:r>
              <w:rPr>
                <w:lang w:val="en-US"/>
              </w:rPr>
              <w:t>Generalization(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737" w:type="dxa"/>
          </w:tcPr>
          <w:p w14:paraId="1F45E723" w14:textId="7D034803" w:rsidR="000A4722" w:rsidRPr="00B3372F" w:rsidRDefault="00B3372F" w:rsidP="000A472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</w:tbl>
    <w:p w14:paraId="180D5B9C" w14:textId="77777777" w:rsidR="00FD06E2" w:rsidRDefault="00FD06E2" w:rsidP="00FD06E2">
      <w:pPr>
        <w:pStyle w:val="Heading2"/>
      </w:pPr>
      <w:bookmarkStart w:id="5" w:name="_Toc172872218"/>
      <w:r>
        <w:t>Mô tả chi tiết từng lớp đối tượng</w:t>
      </w:r>
      <w:bookmarkEnd w:id="5"/>
    </w:p>
    <w:p w14:paraId="53804038" w14:textId="77777777"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14:paraId="7A2C884B" w14:textId="77777777"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14:paraId="28D1DF09" w14:textId="49723B6C" w:rsidR="00230F15" w:rsidRDefault="00FD06E2" w:rsidP="00230F15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p w14:paraId="3E5E6E2F" w14:textId="3AF0FF36" w:rsidR="00230F15" w:rsidRPr="00230F15" w:rsidRDefault="00230F15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 xml:space="preserve">User: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04FAC58D" w14:textId="77777777">
        <w:tc>
          <w:tcPr>
            <w:tcW w:w="758" w:type="dxa"/>
          </w:tcPr>
          <w:p w14:paraId="531F2A17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14:paraId="6D9E95C3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7E438C5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962E3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1B19701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30F15" w14:paraId="66AE0561" w14:textId="77777777">
        <w:tc>
          <w:tcPr>
            <w:tcW w:w="758" w:type="dxa"/>
          </w:tcPr>
          <w:p w14:paraId="307A168A" w14:textId="32DDC785" w:rsidR="00230F15" w:rsidRPr="0012296B" w:rsidRDefault="0012296B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56BF6E4B" w14:textId="400EE61B" w:rsidR="0012296B" w:rsidRPr="0012296B" w:rsidRDefault="0012296B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66" w:type="dxa"/>
          </w:tcPr>
          <w:p w14:paraId="08F71C00" w14:textId="1736E542" w:rsidR="00230F15" w:rsidRDefault="0012296B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AF9DCEF" w14:textId="6661189F" w:rsidR="00230F15" w:rsidRPr="00E516B0" w:rsidRDefault="00E516B0" w:rsidP="00FD06E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2E9D6164" w14:textId="3F5E4C82" w:rsidR="00230F15" w:rsidRPr="00E516B0" w:rsidRDefault="00E516B0" w:rsidP="00FD06E2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</w:p>
        </w:tc>
      </w:tr>
      <w:tr w:rsidR="00E516B0" w14:paraId="36994C65" w14:textId="77777777">
        <w:tc>
          <w:tcPr>
            <w:tcW w:w="758" w:type="dxa"/>
          </w:tcPr>
          <w:p w14:paraId="09921A6A" w14:textId="0058EAFB" w:rsidR="00E516B0" w:rsidRPr="0012296B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</w:tcPr>
          <w:p w14:paraId="450C0D14" w14:textId="45DBE113" w:rsidR="00E516B0" w:rsidRPr="0012296B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Address</w:t>
            </w:r>
          </w:p>
        </w:tc>
        <w:tc>
          <w:tcPr>
            <w:tcW w:w="1566" w:type="dxa"/>
          </w:tcPr>
          <w:p w14:paraId="7A5E976C" w14:textId="43717D45" w:rsidR="00E516B0" w:rsidRDefault="00E516B0" w:rsidP="00E516B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9E3FE4D" w14:textId="6CF651EC" w:rsidR="00E516B0" w:rsidRPr="00F44EE4" w:rsidRDefault="00E516B0" w:rsidP="00E516B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5A9F9162" w14:textId="4DAA989F" w:rsidR="00E516B0" w:rsidRPr="00E516B0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Địa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chỉ</w:t>
            </w:r>
            <w:proofErr w:type="spellEnd"/>
          </w:p>
        </w:tc>
      </w:tr>
      <w:tr w:rsidR="00E516B0" w14:paraId="4937483B" w14:textId="77777777">
        <w:tc>
          <w:tcPr>
            <w:tcW w:w="758" w:type="dxa"/>
          </w:tcPr>
          <w:p w14:paraId="0EB6EC80" w14:textId="6E3B4745" w:rsidR="00E516B0" w:rsidRPr="0012296B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</w:tcPr>
          <w:p w14:paraId="1A9BACE4" w14:textId="7106EB53" w:rsidR="00E516B0" w:rsidRPr="0012296B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PhoneNumber</w:t>
            </w:r>
            <w:proofErr w:type="spellEnd"/>
          </w:p>
        </w:tc>
        <w:tc>
          <w:tcPr>
            <w:tcW w:w="1566" w:type="dxa"/>
          </w:tcPr>
          <w:p w14:paraId="614457C1" w14:textId="3EA2447F" w:rsidR="00E516B0" w:rsidRDefault="00E516B0" w:rsidP="00E516B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5E77868" w14:textId="50AE92FA" w:rsidR="00E516B0" w:rsidRPr="00F44EE4" w:rsidRDefault="00E516B0" w:rsidP="00E516B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6C02F9D5" w14:textId="0CF02E76" w:rsidR="00E516B0" w:rsidRPr="00E516B0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SĐT</w:t>
            </w:r>
          </w:p>
        </w:tc>
      </w:tr>
      <w:tr w:rsidR="00E516B0" w14:paraId="44245C96" w14:textId="77777777">
        <w:tc>
          <w:tcPr>
            <w:tcW w:w="758" w:type="dxa"/>
          </w:tcPr>
          <w:p w14:paraId="0B02F858" w14:textId="732A02B9" w:rsidR="00E516B0" w:rsidRPr="0012296B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</w:tcPr>
          <w:p w14:paraId="0BFDFF45" w14:textId="3A44C9C0" w:rsidR="00E516B0" w:rsidRPr="0012296B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566" w:type="dxa"/>
          </w:tcPr>
          <w:p w14:paraId="2A36AF7E" w14:textId="243B5164" w:rsidR="00E516B0" w:rsidRDefault="00E516B0" w:rsidP="00E516B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EF73BCF" w14:textId="01E035F0" w:rsidR="00E516B0" w:rsidRPr="00F44EE4" w:rsidRDefault="00E516B0" w:rsidP="00E516B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3DBE2F2B" w14:textId="3512A6E6" w:rsidR="00E516B0" w:rsidRPr="00E516B0" w:rsidRDefault="00E516B0" w:rsidP="00E516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</w:tr>
      <w:tr w:rsidR="00E516B0" w14:paraId="5A03C3AF" w14:textId="77777777">
        <w:tc>
          <w:tcPr>
            <w:tcW w:w="758" w:type="dxa"/>
          </w:tcPr>
          <w:p w14:paraId="237970F1" w14:textId="2DB76792" w:rsidR="00E516B0" w:rsidRPr="0012296B" w:rsidRDefault="00E516B0" w:rsidP="00E516B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4EE824E" w14:textId="5C7CBC1D" w:rsidR="00E516B0" w:rsidRPr="0012296B" w:rsidRDefault="00E516B0" w:rsidP="00E516B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4D099904" w14:textId="6E317E43" w:rsidR="00E516B0" w:rsidRPr="00363B6E" w:rsidRDefault="00E516B0" w:rsidP="00E516B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4400E84" w14:textId="4EEA5D85" w:rsidR="00E516B0" w:rsidRDefault="00E516B0" w:rsidP="00E516B0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28798C30" w14:textId="445850E9" w:rsidR="00E516B0" w:rsidRPr="00E516B0" w:rsidRDefault="00E516B0" w:rsidP="00E516B0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</w:tbl>
    <w:p w14:paraId="5A213CC1" w14:textId="29160F75" w:rsidR="00230F15" w:rsidRDefault="00230F15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72" w:type="dxa"/>
        <w:tblLook w:val="01E0" w:firstRow="1" w:lastRow="1" w:firstColumn="1" w:lastColumn="1" w:noHBand="0" w:noVBand="0"/>
      </w:tblPr>
      <w:tblGrid>
        <w:gridCol w:w="758"/>
        <w:gridCol w:w="1966"/>
        <w:gridCol w:w="1974"/>
        <w:gridCol w:w="1974"/>
      </w:tblGrid>
      <w:tr w:rsidR="00E516B0" w:rsidRPr="00F44EE4" w14:paraId="65E2B9B2" w14:textId="77777777" w:rsidTr="00E516B0">
        <w:tc>
          <w:tcPr>
            <w:tcW w:w="758" w:type="dxa"/>
          </w:tcPr>
          <w:p w14:paraId="3173C0E7" w14:textId="77777777" w:rsidR="00E516B0" w:rsidRPr="00F44EE4" w:rsidRDefault="00E516B0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0BC3C8D" w14:textId="5B83716D" w:rsidR="00E516B0" w:rsidRPr="00E516B0" w:rsidRDefault="00E516B0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974" w:type="dxa"/>
          </w:tcPr>
          <w:p w14:paraId="6E8268BE" w14:textId="69BDDC81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974" w:type="dxa"/>
          </w:tcPr>
          <w:p w14:paraId="106BD6E0" w14:textId="31D90ADC" w:rsidR="00E516B0" w:rsidRPr="00363B6E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E516B0" w:rsidRPr="00E516B0" w14:paraId="28CC6FBF" w14:textId="77777777" w:rsidTr="00E516B0">
        <w:tc>
          <w:tcPr>
            <w:tcW w:w="758" w:type="dxa"/>
          </w:tcPr>
          <w:p w14:paraId="45FAC59E" w14:textId="77777777" w:rsidR="00E516B0" w:rsidRPr="0012296B" w:rsidRDefault="00E516B0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407C2414" w14:textId="2F494D42" w:rsidR="00E516B0" w:rsidRPr="0012296B" w:rsidRDefault="00E516B0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SignUp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44C69A20" w14:textId="05946A2C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7580D965" w14:textId="63C039ED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ký</w:t>
            </w:r>
            <w:proofErr w:type="spellEnd"/>
          </w:p>
        </w:tc>
      </w:tr>
      <w:tr w:rsidR="00E516B0" w:rsidRPr="00E516B0" w14:paraId="59FEC1CF" w14:textId="77777777" w:rsidTr="00E516B0">
        <w:tc>
          <w:tcPr>
            <w:tcW w:w="758" w:type="dxa"/>
          </w:tcPr>
          <w:p w14:paraId="45E7C688" w14:textId="77777777" w:rsidR="00E516B0" w:rsidRPr="0012296B" w:rsidRDefault="00E516B0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</w:tcPr>
          <w:p w14:paraId="67B82892" w14:textId="0CB229D5" w:rsidR="00E516B0" w:rsidRPr="0012296B" w:rsidRDefault="00E516B0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SignIn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Name, Password)</w:t>
            </w:r>
          </w:p>
        </w:tc>
        <w:tc>
          <w:tcPr>
            <w:tcW w:w="1974" w:type="dxa"/>
          </w:tcPr>
          <w:p w14:paraId="1733048C" w14:textId="564B8DB6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1EF948BA" w14:textId="2EFFE9F7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</w:p>
        </w:tc>
      </w:tr>
      <w:tr w:rsidR="00E516B0" w:rsidRPr="00E516B0" w14:paraId="5BECE19F" w14:textId="77777777" w:rsidTr="00E516B0">
        <w:tc>
          <w:tcPr>
            <w:tcW w:w="758" w:type="dxa"/>
          </w:tcPr>
          <w:p w14:paraId="1D5E0E2C" w14:textId="77777777" w:rsidR="00E516B0" w:rsidRPr="0012296B" w:rsidRDefault="00E516B0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</w:tcPr>
          <w:p w14:paraId="3C527E02" w14:textId="149F0BDF" w:rsidR="00E516B0" w:rsidRPr="0012296B" w:rsidRDefault="00E516B0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Search</w:t>
            </w:r>
          </w:p>
        </w:tc>
        <w:tc>
          <w:tcPr>
            <w:tcW w:w="1974" w:type="dxa"/>
          </w:tcPr>
          <w:p w14:paraId="56A446F4" w14:textId="154EB96F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43B8EC44" w14:textId="10F93B8A" w:rsidR="00E516B0" w:rsidRDefault="00E516B0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Tìm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kiếm</w:t>
            </w:r>
            <w:proofErr w:type="spellEnd"/>
          </w:p>
        </w:tc>
      </w:tr>
    </w:tbl>
    <w:p w14:paraId="4E5BC3CF" w14:textId="77777777" w:rsidR="00E516B0" w:rsidRDefault="00E516B0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7A850E92" w14:textId="034790D1" w:rsidR="00230F15" w:rsidRDefault="00E516B0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Teacher</w:t>
      </w:r>
      <w:r w:rsidR="00230F15"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32025" w:rsidRPr="00F44EE4" w14:paraId="10AD8739" w14:textId="77777777" w:rsidTr="00BB698A">
        <w:tc>
          <w:tcPr>
            <w:tcW w:w="758" w:type="dxa"/>
          </w:tcPr>
          <w:p w14:paraId="5A4CCE1E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F8C44EA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33CB40D" w14:textId="77777777" w:rsidR="00E32025" w:rsidRPr="00363B6E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AD437E7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A718950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32025" w:rsidRPr="00E516B0" w14:paraId="3F631761" w14:textId="77777777" w:rsidTr="00BB698A">
        <w:tc>
          <w:tcPr>
            <w:tcW w:w="758" w:type="dxa"/>
          </w:tcPr>
          <w:p w14:paraId="6C296248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0AAC566D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66" w:type="dxa"/>
          </w:tcPr>
          <w:p w14:paraId="107C473A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AC53552" w14:textId="77777777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4A9B3593" w14:textId="7E17126D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63C8E9E7" w14:textId="77777777" w:rsidTr="00BB698A">
        <w:tc>
          <w:tcPr>
            <w:tcW w:w="758" w:type="dxa"/>
          </w:tcPr>
          <w:p w14:paraId="5784A8F2" w14:textId="77777777" w:rsidR="00E32025" w:rsidRPr="0012296B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</w:tcPr>
          <w:p w14:paraId="17523B69" w14:textId="77777777" w:rsidR="00E32025" w:rsidRPr="0012296B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Address</w:t>
            </w:r>
          </w:p>
        </w:tc>
        <w:tc>
          <w:tcPr>
            <w:tcW w:w="1566" w:type="dxa"/>
          </w:tcPr>
          <w:p w14:paraId="48BDE969" w14:textId="77777777" w:rsidR="00E32025" w:rsidRDefault="00E32025" w:rsidP="00E3202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38B038D0" w14:textId="77777777" w:rsidR="00E32025" w:rsidRPr="00F44EE4" w:rsidRDefault="00E32025" w:rsidP="00E3202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5B804AF8" w14:textId="17F46E70" w:rsidR="00E32025" w:rsidRPr="00E516B0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09BA74C6" w14:textId="77777777" w:rsidTr="00BB698A">
        <w:tc>
          <w:tcPr>
            <w:tcW w:w="758" w:type="dxa"/>
          </w:tcPr>
          <w:p w14:paraId="2DC22CA5" w14:textId="77777777" w:rsidR="00E32025" w:rsidRPr="0012296B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</w:tcPr>
          <w:p w14:paraId="0D3774BC" w14:textId="77777777" w:rsidR="00E32025" w:rsidRPr="0012296B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PhoneNumber</w:t>
            </w:r>
            <w:proofErr w:type="spellEnd"/>
          </w:p>
        </w:tc>
        <w:tc>
          <w:tcPr>
            <w:tcW w:w="1566" w:type="dxa"/>
          </w:tcPr>
          <w:p w14:paraId="23860C04" w14:textId="77777777" w:rsidR="00E32025" w:rsidRDefault="00E32025" w:rsidP="00E3202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6887C660" w14:textId="77777777" w:rsidR="00E32025" w:rsidRPr="00F44EE4" w:rsidRDefault="00E32025" w:rsidP="00E3202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3BD2314F" w14:textId="2C70C993" w:rsidR="00E32025" w:rsidRPr="00E516B0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153F98BA" w14:textId="77777777" w:rsidTr="00BB698A">
        <w:tc>
          <w:tcPr>
            <w:tcW w:w="758" w:type="dxa"/>
          </w:tcPr>
          <w:p w14:paraId="511E97EF" w14:textId="77777777" w:rsidR="00E32025" w:rsidRPr="0012296B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</w:tcPr>
          <w:p w14:paraId="1DB79B05" w14:textId="77777777" w:rsidR="00E32025" w:rsidRPr="0012296B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566" w:type="dxa"/>
          </w:tcPr>
          <w:p w14:paraId="27C2D793" w14:textId="77777777" w:rsidR="00E32025" w:rsidRDefault="00E32025" w:rsidP="00E3202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8D4E430" w14:textId="77777777" w:rsidR="00E32025" w:rsidRPr="00F44EE4" w:rsidRDefault="00E32025" w:rsidP="00E3202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1A42F1B6" w14:textId="2FF0F9DC" w:rsidR="00E32025" w:rsidRPr="00E516B0" w:rsidRDefault="00E32025" w:rsidP="00E32025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42F85278" w14:textId="77777777" w:rsidTr="00BB698A">
        <w:tc>
          <w:tcPr>
            <w:tcW w:w="758" w:type="dxa"/>
          </w:tcPr>
          <w:p w14:paraId="43D2E798" w14:textId="77777777" w:rsidR="00E32025" w:rsidRPr="0012296B" w:rsidRDefault="00E32025" w:rsidP="00E3202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D0B8BC3" w14:textId="77777777" w:rsidR="00E32025" w:rsidRPr="0012296B" w:rsidRDefault="00E32025" w:rsidP="00E3202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0EFD6DA4" w14:textId="77777777" w:rsidR="00E32025" w:rsidRPr="00363B6E" w:rsidRDefault="00E32025" w:rsidP="00E3202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B63F017" w14:textId="77777777" w:rsidR="00E32025" w:rsidRDefault="00E32025" w:rsidP="00E32025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33FE6F15" w14:textId="0DFE71FB" w:rsidR="00E32025" w:rsidRPr="00E516B0" w:rsidRDefault="00E32025" w:rsidP="00E32025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081E197B" w14:textId="77777777" w:rsidTr="00BB698A">
        <w:tc>
          <w:tcPr>
            <w:tcW w:w="758" w:type="dxa"/>
          </w:tcPr>
          <w:p w14:paraId="4EBE0DA7" w14:textId="26FEE5A4" w:rsidR="00E32025" w:rsidRDefault="00E32025" w:rsidP="00E3202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6C1EA5A5" w14:textId="36F24C44" w:rsidR="00E32025" w:rsidRDefault="00E32025" w:rsidP="00E3202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classwork</w:t>
            </w:r>
          </w:p>
        </w:tc>
        <w:tc>
          <w:tcPr>
            <w:tcW w:w="1566" w:type="dxa"/>
          </w:tcPr>
          <w:p w14:paraId="6EC58CF2" w14:textId="3D01A8F8" w:rsidR="00E32025" w:rsidRDefault="00E32025" w:rsidP="00E3202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BBD103C" w14:textId="77777777" w:rsidR="00E32025" w:rsidRDefault="00E32025" w:rsidP="00E32025">
            <w:pPr>
              <w:pStyle w:val="BodyText"/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3646" w:type="dxa"/>
          </w:tcPr>
          <w:p w14:paraId="0F248C11" w14:textId="1DA3751E" w:rsidR="00E32025" w:rsidRDefault="00E32025" w:rsidP="00E32025">
            <w:pPr>
              <w:pStyle w:val="BodyText"/>
              <w:spacing w:after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Hoạt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động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khóa</w:t>
            </w:r>
            <w:proofErr w:type="spellEnd"/>
          </w:p>
        </w:tc>
      </w:tr>
    </w:tbl>
    <w:p w14:paraId="6B8B4E6E" w14:textId="71B11EA6" w:rsidR="00E32025" w:rsidRDefault="00E32025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72" w:type="dxa"/>
        <w:tblLook w:val="01E0" w:firstRow="1" w:lastRow="1" w:firstColumn="1" w:lastColumn="1" w:noHBand="0" w:noVBand="0"/>
      </w:tblPr>
      <w:tblGrid>
        <w:gridCol w:w="749"/>
        <w:gridCol w:w="2136"/>
        <w:gridCol w:w="1882"/>
        <w:gridCol w:w="1905"/>
      </w:tblGrid>
      <w:tr w:rsidR="00E32025" w:rsidRPr="00363B6E" w14:paraId="6676C50C" w14:textId="77777777" w:rsidTr="00BB698A">
        <w:tc>
          <w:tcPr>
            <w:tcW w:w="758" w:type="dxa"/>
          </w:tcPr>
          <w:p w14:paraId="7DAFF9B2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30B1A99" w14:textId="77777777" w:rsidR="00E32025" w:rsidRPr="00E516B0" w:rsidRDefault="00E32025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974" w:type="dxa"/>
          </w:tcPr>
          <w:p w14:paraId="3C084004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974" w:type="dxa"/>
          </w:tcPr>
          <w:p w14:paraId="238CAA87" w14:textId="77777777" w:rsidR="00E32025" w:rsidRPr="00363B6E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E32025" w14:paraId="0DFF1264" w14:textId="77777777" w:rsidTr="00BB698A">
        <w:tc>
          <w:tcPr>
            <w:tcW w:w="758" w:type="dxa"/>
          </w:tcPr>
          <w:p w14:paraId="75724C8D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3CEFAC58" w14:textId="01929430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E32025">
              <w:rPr>
                <w:color w:val="000000"/>
                <w:lang w:val="en-US"/>
              </w:rPr>
              <w:t>CreateCourse</w:t>
            </w:r>
            <w:proofErr w:type="spellEnd"/>
            <w:r w:rsidRPr="00E32025">
              <w:rPr>
                <w:color w:val="000000"/>
                <w:lang w:val="en-US"/>
              </w:rPr>
              <w:t>(</w:t>
            </w:r>
            <w:proofErr w:type="gramEnd"/>
            <w:r w:rsidRPr="00E32025"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51B36DD4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6B895141" w14:textId="7156C465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Tạo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khóa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học</w:t>
            </w:r>
            <w:proofErr w:type="spellEnd"/>
          </w:p>
        </w:tc>
      </w:tr>
      <w:tr w:rsidR="00E32025" w14:paraId="357DB85D" w14:textId="77777777" w:rsidTr="00BB698A">
        <w:tc>
          <w:tcPr>
            <w:tcW w:w="758" w:type="dxa"/>
          </w:tcPr>
          <w:p w14:paraId="0D714FD6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</w:tcPr>
          <w:p w14:paraId="4F107F7C" w14:textId="34F6BAC8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E32025">
              <w:rPr>
                <w:color w:val="000000"/>
                <w:lang w:val="en-US"/>
              </w:rPr>
              <w:t>UploadMaterial</w:t>
            </w:r>
            <w:proofErr w:type="spellEnd"/>
            <w:r w:rsidRPr="00E32025">
              <w:rPr>
                <w:color w:val="000000"/>
                <w:lang w:val="en-US"/>
              </w:rPr>
              <w:t>(</w:t>
            </w:r>
            <w:proofErr w:type="gramEnd"/>
            <w:r w:rsidRPr="00E32025"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46F7A179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24FA683D" w14:textId="6E74E40D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Upload </w:t>
            </w:r>
            <w:proofErr w:type="spellStart"/>
            <w:r>
              <w:rPr>
                <w:color w:val="000000"/>
                <w:lang w:val="en-US"/>
              </w:rPr>
              <w:t>tài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liệu</w:t>
            </w:r>
            <w:proofErr w:type="spellEnd"/>
          </w:p>
        </w:tc>
      </w:tr>
      <w:tr w:rsidR="00E32025" w14:paraId="5B80B21B" w14:textId="77777777" w:rsidTr="00BB698A">
        <w:tc>
          <w:tcPr>
            <w:tcW w:w="758" w:type="dxa"/>
          </w:tcPr>
          <w:p w14:paraId="33169736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</w:tcPr>
          <w:p w14:paraId="04B3BAC7" w14:textId="728851B5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E32025">
              <w:rPr>
                <w:color w:val="000000"/>
                <w:lang w:val="en-US"/>
              </w:rPr>
              <w:t>CreateAssigment</w:t>
            </w:r>
            <w:proofErr w:type="spellEnd"/>
            <w:r w:rsidRPr="00E32025">
              <w:rPr>
                <w:color w:val="000000"/>
                <w:lang w:val="en-US"/>
              </w:rPr>
              <w:t>(</w:t>
            </w:r>
            <w:proofErr w:type="gramEnd"/>
            <w:r w:rsidRPr="00E32025">
              <w:rPr>
                <w:color w:val="000000"/>
                <w:lang w:val="en-US"/>
              </w:rPr>
              <w:t>in classwork)</w:t>
            </w:r>
          </w:p>
        </w:tc>
        <w:tc>
          <w:tcPr>
            <w:tcW w:w="1974" w:type="dxa"/>
          </w:tcPr>
          <w:p w14:paraId="7E1114B1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7053D78A" w14:textId="6C1FB635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Tạo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tập</w:t>
            </w:r>
            <w:proofErr w:type="spellEnd"/>
          </w:p>
        </w:tc>
      </w:tr>
      <w:tr w:rsidR="00E32025" w14:paraId="32D315F3" w14:textId="77777777" w:rsidTr="00BB698A">
        <w:tc>
          <w:tcPr>
            <w:tcW w:w="758" w:type="dxa"/>
          </w:tcPr>
          <w:p w14:paraId="0A582E78" w14:textId="66FDCF16" w:rsidR="00E32025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</w:tcPr>
          <w:p w14:paraId="73FB5F86" w14:textId="2A380993" w:rsidR="00E32025" w:rsidRPr="00E32025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E32025">
              <w:rPr>
                <w:color w:val="000000"/>
                <w:lang w:val="en-US"/>
              </w:rPr>
              <w:t>CreateTest</w:t>
            </w:r>
            <w:proofErr w:type="spellEnd"/>
            <w:r w:rsidRPr="00E32025">
              <w:rPr>
                <w:color w:val="000000"/>
                <w:lang w:val="en-US"/>
              </w:rPr>
              <w:t>(</w:t>
            </w:r>
            <w:proofErr w:type="gramEnd"/>
            <w:r w:rsidRPr="00E32025">
              <w:rPr>
                <w:color w:val="000000"/>
                <w:lang w:val="en-US"/>
              </w:rPr>
              <w:t>in classwork)</w:t>
            </w:r>
          </w:p>
        </w:tc>
        <w:tc>
          <w:tcPr>
            <w:tcW w:w="1974" w:type="dxa"/>
          </w:tcPr>
          <w:p w14:paraId="0D8C7EC9" w14:textId="25A642B1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61E89619" w14:textId="08AE670C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Tạo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</w:t>
            </w:r>
            <w:proofErr w:type="spellEnd"/>
          </w:p>
        </w:tc>
      </w:tr>
      <w:tr w:rsidR="00E32025" w14:paraId="4CE2FCA3" w14:textId="77777777" w:rsidTr="00BB698A">
        <w:tc>
          <w:tcPr>
            <w:tcW w:w="758" w:type="dxa"/>
          </w:tcPr>
          <w:p w14:paraId="3BC743BB" w14:textId="3B02DCCC" w:rsidR="00E32025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66" w:type="dxa"/>
          </w:tcPr>
          <w:p w14:paraId="667E308D" w14:textId="7B69054E" w:rsidR="00E32025" w:rsidRPr="00E32025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E32025">
              <w:rPr>
                <w:color w:val="000000"/>
                <w:lang w:val="en-US"/>
              </w:rPr>
              <w:t>ManageCourse</w:t>
            </w:r>
            <w:proofErr w:type="spellEnd"/>
            <w:r w:rsidRPr="00E32025">
              <w:rPr>
                <w:color w:val="000000"/>
                <w:lang w:val="en-US"/>
              </w:rPr>
              <w:t>(</w:t>
            </w:r>
            <w:proofErr w:type="gramEnd"/>
            <w:r w:rsidRPr="00E32025"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12198657" w14:textId="60EEAA7E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78436768" w14:textId="0E5BCE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Quản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lý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khóa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học</w:t>
            </w:r>
            <w:proofErr w:type="spellEnd"/>
          </w:p>
        </w:tc>
      </w:tr>
    </w:tbl>
    <w:p w14:paraId="32F1B4C0" w14:textId="77777777" w:rsidR="00E32025" w:rsidRPr="00230F15" w:rsidRDefault="00E32025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0312B52C" w14:textId="1FEEF2B8" w:rsidR="00230F15" w:rsidRDefault="00E32025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lastRenderedPageBreak/>
        <w:t>Student</w:t>
      </w:r>
      <w:r w:rsidR="00230F15"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32025" w:rsidRPr="00F44EE4" w14:paraId="1CAFCDD2" w14:textId="77777777" w:rsidTr="00BB698A">
        <w:tc>
          <w:tcPr>
            <w:tcW w:w="758" w:type="dxa"/>
          </w:tcPr>
          <w:p w14:paraId="7FB4854E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B6B0D00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4DEA904" w14:textId="77777777" w:rsidR="00E32025" w:rsidRPr="00363B6E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D06ED7F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DD20252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32025" w:rsidRPr="00E516B0" w14:paraId="5B9D1C74" w14:textId="77777777" w:rsidTr="00BB698A">
        <w:tc>
          <w:tcPr>
            <w:tcW w:w="758" w:type="dxa"/>
          </w:tcPr>
          <w:p w14:paraId="1F77B673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4E9F265A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66" w:type="dxa"/>
          </w:tcPr>
          <w:p w14:paraId="4A8F3CF6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4228347" w14:textId="77777777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6B1339CB" w14:textId="77777777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7AB8E9B0" w14:textId="77777777" w:rsidTr="00BB698A">
        <w:tc>
          <w:tcPr>
            <w:tcW w:w="758" w:type="dxa"/>
          </w:tcPr>
          <w:p w14:paraId="355963C9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</w:tcPr>
          <w:p w14:paraId="4155E119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Address</w:t>
            </w:r>
          </w:p>
        </w:tc>
        <w:tc>
          <w:tcPr>
            <w:tcW w:w="1566" w:type="dxa"/>
          </w:tcPr>
          <w:p w14:paraId="16A95613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957D025" w14:textId="77777777" w:rsidR="00E32025" w:rsidRPr="00F44EE4" w:rsidRDefault="00E32025" w:rsidP="00BB698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38D912F4" w14:textId="77777777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480370C1" w14:textId="77777777" w:rsidTr="00BB698A">
        <w:tc>
          <w:tcPr>
            <w:tcW w:w="758" w:type="dxa"/>
          </w:tcPr>
          <w:p w14:paraId="22E9F6FB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</w:tcPr>
          <w:p w14:paraId="04B4C059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PhoneNumber</w:t>
            </w:r>
            <w:proofErr w:type="spellEnd"/>
          </w:p>
        </w:tc>
        <w:tc>
          <w:tcPr>
            <w:tcW w:w="1566" w:type="dxa"/>
          </w:tcPr>
          <w:p w14:paraId="2543BC8C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32A512C3" w14:textId="77777777" w:rsidR="00E32025" w:rsidRPr="00F44EE4" w:rsidRDefault="00E32025" w:rsidP="00BB698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01CD9CC2" w14:textId="77777777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6619ACE2" w14:textId="77777777" w:rsidTr="00BB698A">
        <w:tc>
          <w:tcPr>
            <w:tcW w:w="758" w:type="dxa"/>
          </w:tcPr>
          <w:p w14:paraId="47097162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66" w:type="dxa"/>
          </w:tcPr>
          <w:p w14:paraId="504FA234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566" w:type="dxa"/>
          </w:tcPr>
          <w:p w14:paraId="1A0E8A6C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3AE1096E" w14:textId="77777777" w:rsidR="00E32025" w:rsidRPr="00F44EE4" w:rsidRDefault="00E32025" w:rsidP="00BB698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6633A3A4" w14:textId="77777777" w:rsidR="00E32025" w:rsidRPr="00E516B0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  <w:tr w:rsidR="00E32025" w:rsidRPr="00E516B0" w14:paraId="3C1BD495" w14:textId="77777777" w:rsidTr="00BB698A">
        <w:tc>
          <w:tcPr>
            <w:tcW w:w="758" w:type="dxa"/>
          </w:tcPr>
          <w:p w14:paraId="020A3FEF" w14:textId="77777777" w:rsidR="00E32025" w:rsidRPr="0012296B" w:rsidRDefault="00E32025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5E436187" w14:textId="77777777" w:rsidR="00E32025" w:rsidRPr="0012296B" w:rsidRDefault="00E32025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5A01709B" w14:textId="77777777" w:rsidR="00E32025" w:rsidRPr="00363B6E" w:rsidRDefault="00E32025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449BEC2" w14:textId="77777777" w:rsidR="00E32025" w:rsidRDefault="00E32025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1C27C0CA" w14:textId="77777777" w:rsidR="00E32025" w:rsidRPr="00E516B0" w:rsidRDefault="00E32025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</w:tr>
    </w:tbl>
    <w:p w14:paraId="7CEA28FF" w14:textId="77777777" w:rsidR="00E32025" w:rsidRDefault="00E32025" w:rsidP="00E3202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72" w:type="dxa"/>
        <w:tblLook w:val="01E0" w:firstRow="1" w:lastRow="1" w:firstColumn="1" w:lastColumn="1" w:noHBand="0" w:noVBand="0"/>
      </w:tblPr>
      <w:tblGrid>
        <w:gridCol w:w="758"/>
        <w:gridCol w:w="1966"/>
        <w:gridCol w:w="1974"/>
        <w:gridCol w:w="1974"/>
      </w:tblGrid>
      <w:tr w:rsidR="00E32025" w:rsidRPr="00363B6E" w14:paraId="54AE9072" w14:textId="77777777" w:rsidTr="00BB698A">
        <w:tc>
          <w:tcPr>
            <w:tcW w:w="758" w:type="dxa"/>
          </w:tcPr>
          <w:p w14:paraId="3E33C7FB" w14:textId="77777777" w:rsidR="00E32025" w:rsidRPr="00F44EE4" w:rsidRDefault="00E32025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38BC013" w14:textId="77777777" w:rsidR="00E32025" w:rsidRPr="00E516B0" w:rsidRDefault="00E32025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974" w:type="dxa"/>
          </w:tcPr>
          <w:p w14:paraId="03547538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974" w:type="dxa"/>
          </w:tcPr>
          <w:p w14:paraId="5A21906D" w14:textId="77777777" w:rsidR="00E32025" w:rsidRPr="00363B6E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E32025" w14:paraId="1C2DC9BD" w14:textId="77777777" w:rsidTr="00BB698A">
        <w:tc>
          <w:tcPr>
            <w:tcW w:w="758" w:type="dxa"/>
          </w:tcPr>
          <w:p w14:paraId="47E85701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375EA94A" w14:textId="365E3DBA" w:rsidR="00E32025" w:rsidRPr="0012296B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B03678">
              <w:rPr>
                <w:color w:val="000000"/>
                <w:lang w:val="en-US"/>
              </w:rPr>
              <w:t>BuyCourses</w:t>
            </w:r>
            <w:proofErr w:type="spellEnd"/>
            <w:r w:rsidRPr="00B03678">
              <w:rPr>
                <w:color w:val="000000"/>
                <w:lang w:val="en-US"/>
              </w:rPr>
              <w:t>(</w:t>
            </w:r>
            <w:proofErr w:type="gramEnd"/>
            <w:r w:rsidRPr="00B03678"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45915340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73339025" w14:textId="293879B1" w:rsidR="00E32025" w:rsidRDefault="00B03678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Mua </w:t>
            </w:r>
            <w:proofErr w:type="spellStart"/>
            <w:r>
              <w:rPr>
                <w:color w:val="000000"/>
                <w:lang w:val="en-US"/>
              </w:rPr>
              <w:t>khóa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học</w:t>
            </w:r>
            <w:proofErr w:type="spellEnd"/>
          </w:p>
        </w:tc>
      </w:tr>
      <w:tr w:rsidR="00E32025" w14:paraId="38CDE1FE" w14:textId="77777777" w:rsidTr="00BB698A">
        <w:tc>
          <w:tcPr>
            <w:tcW w:w="758" w:type="dxa"/>
          </w:tcPr>
          <w:p w14:paraId="23A11986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66" w:type="dxa"/>
          </w:tcPr>
          <w:p w14:paraId="765CF68E" w14:textId="3771E525" w:rsidR="00E32025" w:rsidRPr="0012296B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B03678">
              <w:rPr>
                <w:color w:val="000000"/>
                <w:lang w:val="en-US"/>
              </w:rPr>
              <w:t>TakeAssigment</w:t>
            </w:r>
            <w:proofErr w:type="spellEnd"/>
            <w:r w:rsidRPr="00B03678">
              <w:rPr>
                <w:color w:val="000000"/>
                <w:lang w:val="en-US"/>
              </w:rPr>
              <w:t>(</w:t>
            </w:r>
            <w:proofErr w:type="gramEnd"/>
            <w:r w:rsidRPr="00B03678"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676B8D5C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241AF24B" w14:textId="7AA4CCEC" w:rsidR="00E32025" w:rsidRDefault="00B03678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Làm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tập</w:t>
            </w:r>
            <w:proofErr w:type="spellEnd"/>
          </w:p>
        </w:tc>
      </w:tr>
      <w:tr w:rsidR="00E32025" w14:paraId="320F8825" w14:textId="77777777" w:rsidTr="00BB698A">
        <w:tc>
          <w:tcPr>
            <w:tcW w:w="758" w:type="dxa"/>
          </w:tcPr>
          <w:p w14:paraId="4D639055" w14:textId="77777777" w:rsidR="00E32025" w:rsidRPr="0012296B" w:rsidRDefault="00E32025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66" w:type="dxa"/>
          </w:tcPr>
          <w:p w14:paraId="7FA4FC85" w14:textId="2938C0DF" w:rsidR="00E32025" w:rsidRPr="0012296B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B03678">
              <w:rPr>
                <w:color w:val="000000"/>
                <w:lang w:val="en-US"/>
              </w:rPr>
              <w:t>TakeTest</w:t>
            </w:r>
            <w:proofErr w:type="spellEnd"/>
            <w:r w:rsidRPr="00B03678">
              <w:rPr>
                <w:color w:val="000000"/>
                <w:lang w:val="en-US"/>
              </w:rPr>
              <w:t>(</w:t>
            </w:r>
            <w:proofErr w:type="gramEnd"/>
            <w:r w:rsidRPr="00B03678">
              <w:rPr>
                <w:color w:val="000000"/>
                <w:lang w:val="en-US"/>
              </w:rPr>
              <w:t>)</w:t>
            </w:r>
          </w:p>
        </w:tc>
        <w:tc>
          <w:tcPr>
            <w:tcW w:w="1974" w:type="dxa"/>
          </w:tcPr>
          <w:p w14:paraId="77786CE1" w14:textId="77777777" w:rsidR="00E32025" w:rsidRDefault="00E3202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974" w:type="dxa"/>
          </w:tcPr>
          <w:p w14:paraId="61F5E999" w14:textId="0FE5D42E" w:rsidR="00E32025" w:rsidRDefault="00B03678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Làm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</w:t>
            </w:r>
            <w:proofErr w:type="spellEnd"/>
          </w:p>
        </w:tc>
      </w:tr>
    </w:tbl>
    <w:p w14:paraId="2CE2466D" w14:textId="77777777" w:rsidR="00E32025" w:rsidRPr="00230F15" w:rsidRDefault="00E32025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09D6399F" w14:textId="0B7E07CC" w:rsidR="00230F15" w:rsidRDefault="00B03678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Administrator</w:t>
      </w:r>
      <w:r w:rsidR="00230F15"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03678" w:rsidRPr="00F44EE4" w14:paraId="3F6E183B" w14:textId="77777777" w:rsidTr="00BB698A">
        <w:tc>
          <w:tcPr>
            <w:tcW w:w="758" w:type="dxa"/>
          </w:tcPr>
          <w:p w14:paraId="32BBBF32" w14:textId="77777777" w:rsidR="00B03678" w:rsidRPr="00F44EE4" w:rsidRDefault="00B03678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7A2B84E" w14:textId="77777777" w:rsidR="00B03678" w:rsidRPr="00F44EE4" w:rsidRDefault="00B03678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8856BB0" w14:textId="77777777" w:rsidR="00B03678" w:rsidRPr="00363B6E" w:rsidRDefault="00B03678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1813998" w14:textId="77777777" w:rsidR="00B03678" w:rsidRPr="00F44EE4" w:rsidRDefault="00B03678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58B6352" w14:textId="77777777" w:rsidR="00B03678" w:rsidRPr="00F44EE4" w:rsidRDefault="00B03678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03678" w:rsidRPr="00E516B0" w14:paraId="158FBD3B" w14:textId="77777777" w:rsidTr="00BB698A">
        <w:tc>
          <w:tcPr>
            <w:tcW w:w="758" w:type="dxa"/>
          </w:tcPr>
          <w:p w14:paraId="7DA4684C" w14:textId="77777777" w:rsidR="00B03678" w:rsidRPr="0012296B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274215C9" w14:textId="77777777" w:rsidR="00B03678" w:rsidRPr="0012296B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66" w:type="dxa"/>
          </w:tcPr>
          <w:p w14:paraId="2D4A8255" w14:textId="77777777" w:rsidR="00B03678" w:rsidRDefault="00B03678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E76C734" w14:textId="77777777" w:rsidR="00B03678" w:rsidRPr="00E516B0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4DC4E4F1" w14:textId="267FCD61" w:rsidR="00B03678" w:rsidRPr="00E516B0" w:rsidRDefault="00B03678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</w:p>
        </w:tc>
      </w:tr>
      <w:tr w:rsidR="00B03678" w:rsidRPr="00E516B0" w14:paraId="74D03BA4" w14:textId="77777777" w:rsidTr="00BB698A">
        <w:tc>
          <w:tcPr>
            <w:tcW w:w="758" w:type="dxa"/>
          </w:tcPr>
          <w:p w14:paraId="070E2695" w14:textId="5069B3EF" w:rsidR="00B03678" w:rsidRPr="0012296B" w:rsidRDefault="00B03678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4EAC8B8" w14:textId="77777777" w:rsidR="00B03678" w:rsidRPr="0012296B" w:rsidRDefault="00B03678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14:paraId="7E230339" w14:textId="77777777" w:rsidR="00B03678" w:rsidRPr="00363B6E" w:rsidRDefault="00B03678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203F8D62" w14:textId="77777777" w:rsidR="00B03678" w:rsidRDefault="00B03678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411F9CD4" w14:textId="5C49F50B" w:rsidR="00B03678" w:rsidRPr="00E516B0" w:rsidRDefault="00B03678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B03678" w:rsidRPr="00E516B0" w14:paraId="3B151663" w14:textId="77777777" w:rsidTr="00BB698A">
        <w:tc>
          <w:tcPr>
            <w:tcW w:w="758" w:type="dxa"/>
          </w:tcPr>
          <w:p w14:paraId="5398DBB8" w14:textId="3308A1E4" w:rsidR="00B03678" w:rsidRDefault="00B03678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A3213D0" w14:textId="5D24090D" w:rsidR="00B03678" w:rsidRDefault="006F1394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Courses</w:t>
            </w:r>
          </w:p>
        </w:tc>
        <w:tc>
          <w:tcPr>
            <w:tcW w:w="1566" w:type="dxa"/>
          </w:tcPr>
          <w:p w14:paraId="5E2ED09A" w14:textId="6CA905A2" w:rsidR="00B03678" w:rsidRDefault="006F1394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5058D12" w14:textId="77777777" w:rsidR="00B03678" w:rsidRDefault="00B03678" w:rsidP="00BB698A">
            <w:pPr>
              <w:pStyle w:val="BodyText"/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3646" w:type="dxa"/>
          </w:tcPr>
          <w:p w14:paraId="0101BF50" w14:textId="6135CAC9" w:rsidR="00B03678" w:rsidRDefault="002E031B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B03678" w:rsidRPr="00E516B0" w14:paraId="771CE5A9" w14:textId="77777777" w:rsidTr="00BB698A">
        <w:tc>
          <w:tcPr>
            <w:tcW w:w="758" w:type="dxa"/>
          </w:tcPr>
          <w:p w14:paraId="2C35356A" w14:textId="6D378988" w:rsidR="00B03678" w:rsidRDefault="00B03678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104EE094" w14:textId="031578D9" w:rsidR="00B03678" w:rsidRDefault="006F1394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66" w:type="dxa"/>
          </w:tcPr>
          <w:p w14:paraId="3D0A42AA" w14:textId="1CA8BE00" w:rsidR="00B03678" w:rsidRDefault="006F1394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DAC56BD" w14:textId="77777777" w:rsidR="00B03678" w:rsidRDefault="00B03678" w:rsidP="00BB698A">
            <w:pPr>
              <w:pStyle w:val="BodyText"/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3646" w:type="dxa"/>
          </w:tcPr>
          <w:p w14:paraId="67886879" w14:textId="2C62E91C" w:rsidR="00B03678" w:rsidRDefault="002E031B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</w:tbl>
    <w:p w14:paraId="2C560D0D" w14:textId="431DB90C" w:rsidR="002E031B" w:rsidRDefault="002E031B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6650D175" w14:textId="45805603" w:rsidR="002E031B" w:rsidRDefault="002E031B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67708921" w14:textId="77777777" w:rsidR="002E031B" w:rsidRDefault="002E031B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54" w:type="dxa"/>
        <w:tblInd w:w="18" w:type="dxa"/>
        <w:tblLook w:val="01E0" w:firstRow="1" w:lastRow="1" w:firstColumn="1" w:lastColumn="1" w:noHBand="0" w:noVBand="0"/>
      </w:tblPr>
      <w:tblGrid>
        <w:gridCol w:w="1093"/>
        <w:gridCol w:w="1911"/>
        <w:gridCol w:w="1803"/>
        <w:gridCol w:w="1847"/>
      </w:tblGrid>
      <w:tr w:rsidR="002E031B" w:rsidRPr="00363B6E" w14:paraId="30141BD9" w14:textId="77777777" w:rsidTr="002E031B">
        <w:tc>
          <w:tcPr>
            <w:tcW w:w="1093" w:type="dxa"/>
          </w:tcPr>
          <w:p w14:paraId="042AEC24" w14:textId="77777777" w:rsidR="002E031B" w:rsidRPr="00F44EE4" w:rsidRDefault="002E031B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11" w:type="dxa"/>
          </w:tcPr>
          <w:p w14:paraId="7DB1D826" w14:textId="77777777" w:rsidR="002E031B" w:rsidRPr="00E516B0" w:rsidRDefault="002E031B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2ABE170D" w14:textId="77777777" w:rsidR="002E031B" w:rsidRDefault="002E031B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847" w:type="dxa"/>
          </w:tcPr>
          <w:p w14:paraId="59872144" w14:textId="77777777" w:rsidR="002E031B" w:rsidRPr="00363B6E" w:rsidRDefault="002E031B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2E031B" w14:paraId="252EB835" w14:textId="77777777" w:rsidTr="002E031B">
        <w:tc>
          <w:tcPr>
            <w:tcW w:w="1093" w:type="dxa"/>
          </w:tcPr>
          <w:p w14:paraId="0E7D2E20" w14:textId="77777777" w:rsidR="002E031B" w:rsidRPr="0012296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11" w:type="dxa"/>
          </w:tcPr>
          <w:p w14:paraId="735F3061" w14:textId="22EC5D62" w:rsidR="002E031B" w:rsidRPr="0012296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2E031B">
              <w:rPr>
                <w:color w:val="000000"/>
                <w:lang w:val="en-US"/>
              </w:rPr>
              <w:t>ManageUser</w:t>
            </w:r>
            <w:proofErr w:type="spellEnd"/>
            <w:r w:rsidRPr="002E031B">
              <w:rPr>
                <w:color w:val="000000"/>
                <w:lang w:val="en-US"/>
              </w:rPr>
              <w:t>(</w:t>
            </w:r>
            <w:proofErr w:type="gramEnd"/>
            <w:r w:rsidRPr="002E031B">
              <w:rPr>
                <w:color w:val="000000"/>
                <w:lang w:val="en-US"/>
              </w:rPr>
              <w:t>)</w:t>
            </w:r>
          </w:p>
        </w:tc>
        <w:tc>
          <w:tcPr>
            <w:tcW w:w="1803" w:type="dxa"/>
          </w:tcPr>
          <w:p w14:paraId="25CFE044" w14:textId="77777777" w:rsidR="002E031B" w:rsidRDefault="002E031B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32DB6141" w14:textId="3E2C334B" w:rsidR="002E031B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Quản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lý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E031B" w14:paraId="61D93741" w14:textId="77777777" w:rsidTr="002E031B">
        <w:tc>
          <w:tcPr>
            <w:tcW w:w="1093" w:type="dxa"/>
          </w:tcPr>
          <w:p w14:paraId="56FF773C" w14:textId="04EE725E" w:rsidR="002E031B" w:rsidRPr="0012296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11" w:type="dxa"/>
          </w:tcPr>
          <w:p w14:paraId="218E0F1E" w14:textId="289B2D77" w:rsidR="002E031B" w:rsidRPr="0012296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 w:rsidRPr="002E031B">
              <w:rPr>
                <w:color w:val="000000"/>
                <w:lang w:val="en-US"/>
              </w:rPr>
              <w:t>SignIn</w:t>
            </w:r>
            <w:proofErr w:type="spellEnd"/>
            <w:r w:rsidRPr="002E031B">
              <w:rPr>
                <w:color w:val="000000"/>
                <w:lang w:val="en-US"/>
              </w:rPr>
              <w:t>(</w:t>
            </w:r>
            <w:proofErr w:type="gramEnd"/>
            <w:r w:rsidRPr="002E031B">
              <w:rPr>
                <w:color w:val="000000"/>
                <w:lang w:val="en-US"/>
              </w:rPr>
              <w:t>in Name, in Password)</w:t>
            </w:r>
          </w:p>
        </w:tc>
        <w:tc>
          <w:tcPr>
            <w:tcW w:w="1803" w:type="dxa"/>
          </w:tcPr>
          <w:p w14:paraId="61E6AEF7" w14:textId="77777777" w:rsidR="002E031B" w:rsidRDefault="002E031B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69D314FE" w14:textId="30872E5B" w:rsidR="002E031B" w:rsidRDefault="009B4E5A" w:rsidP="009B4E5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</w:p>
        </w:tc>
      </w:tr>
      <w:tr w:rsidR="002E031B" w14:paraId="7CCD0F33" w14:textId="77777777" w:rsidTr="002E031B">
        <w:tc>
          <w:tcPr>
            <w:tcW w:w="1093" w:type="dxa"/>
          </w:tcPr>
          <w:p w14:paraId="4746BCB9" w14:textId="36126A19" w:rsidR="002E031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11" w:type="dxa"/>
          </w:tcPr>
          <w:p w14:paraId="7FC2DC32" w14:textId="133A1CB4" w:rsidR="002E031B" w:rsidRPr="00B03678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Manage</w:t>
            </w:r>
            <w:r w:rsidR="009B4E5A">
              <w:rPr>
                <w:color w:val="000000"/>
                <w:lang w:val="en-US"/>
              </w:rPr>
              <w:t>Course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803" w:type="dxa"/>
          </w:tcPr>
          <w:p w14:paraId="718665F1" w14:textId="72C40658" w:rsidR="002E031B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4C01D173" w14:textId="5F1D4692" w:rsidR="002E031B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Quản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lý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khóa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học</w:t>
            </w:r>
            <w:proofErr w:type="spellEnd"/>
          </w:p>
        </w:tc>
      </w:tr>
      <w:tr w:rsidR="002E031B" w14:paraId="63029414" w14:textId="77777777" w:rsidTr="002E031B">
        <w:tc>
          <w:tcPr>
            <w:tcW w:w="1093" w:type="dxa"/>
          </w:tcPr>
          <w:p w14:paraId="6EEB1DB1" w14:textId="5BDCB4C3" w:rsidR="002E031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4 </w:t>
            </w:r>
          </w:p>
        </w:tc>
        <w:tc>
          <w:tcPr>
            <w:tcW w:w="1911" w:type="dxa"/>
          </w:tcPr>
          <w:p w14:paraId="4CDF011E" w14:textId="6221E1DB" w:rsidR="002E031B" w:rsidRDefault="002E031B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PermitAccess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803" w:type="dxa"/>
          </w:tcPr>
          <w:p w14:paraId="223AB271" w14:textId="1AF6482A" w:rsidR="002E031B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40DC6B06" w14:textId="2226394E" w:rsidR="002E031B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Phân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</w:tr>
    </w:tbl>
    <w:p w14:paraId="29F6EDE0" w14:textId="77777777" w:rsidR="002E031B" w:rsidRPr="00230F15" w:rsidRDefault="002E031B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6EC23A0E" w14:textId="692B18AB" w:rsidR="00230F15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lastRenderedPageBreak/>
        <w:t>Course: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B4E5A" w:rsidRPr="00F44EE4" w14:paraId="5A66EAE8" w14:textId="77777777" w:rsidTr="00BB698A">
        <w:tc>
          <w:tcPr>
            <w:tcW w:w="758" w:type="dxa"/>
          </w:tcPr>
          <w:p w14:paraId="21DFB071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D8098D3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9738BD9" w14:textId="77777777" w:rsidR="009B4E5A" w:rsidRPr="00363B6E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0C902B0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A78E146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B4E5A" w:rsidRPr="00E516B0" w14:paraId="5F799D98" w14:textId="77777777" w:rsidTr="00BB698A">
        <w:tc>
          <w:tcPr>
            <w:tcW w:w="758" w:type="dxa"/>
          </w:tcPr>
          <w:p w14:paraId="394EB420" w14:textId="77777777" w:rsidR="009B4E5A" w:rsidRPr="0012296B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1B611468" w14:textId="667C1437" w:rsidR="009B4E5A" w:rsidRPr="0012296B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Owner</w:t>
            </w:r>
          </w:p>
        </w:tc>
        <w:tc>
          <w:tcPr>
            <w:tcW w:w="1566" w:type="dxa"/>
          </w:tcPr>
          <w:p w14:paraId="76589905" w14:textId="77777777" w:rsidR="009B4E5A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3FF33A58" w14:textId="77777777" w:rsidR="009B4E5A" w:rsidRPr="00E516B0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7112209A" w14:textId="54D09D3A" w:rsidR="009B4E5A" w:rsidRPr="00E516B0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sở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hữu</w:t>
            </w:r>
            <w:proofErr w:type="spellEnd"/>
          </w:p>
        </w:tc>
      </w:tr>
      <w:tr w:rsidR="009B4E5A" w:rsidRPr="00E516B0" w14:paraId="1A39175B" w14:textId="77777777" w:rsidTr="00BB698A">
        <w:tc>
          <w:tcPr>
            <w:tcW w:w="758" w:type="dxa"/>
          </w:tcPr>
          <w:p w14:paraId="579FAE8D" w14:textId="77777777" w:rsidR="009B4E5A" w:rsidRPr="0012296B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3F84B5D" w14:textId="7D45B36E" w:rsidR="009B4E5A" w:rsidRPr="0012296B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076FF718" w14:textId="77777777" w:rsidR="009B4E5A" w:rsidRPr="00363B6E" w:rsidRDefault="009B4E5A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D67120F" w14:textId="77777777" w:rsidR="009B4E5A" w:rsidRDefault="009B4E5A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262CA816" w14:textId="1686E464" w:rsidR="009B4E5A" w:rsidRPr="00E516B0" w:rsidRDefault="009B4E5A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B4E5A" w14:paraId="7FFD63B5" w14:textId="77777777" w:rsidTr="00BB698A">
        <w:tc>
          <w:tcPr>
            <w:tcW w:w="758" w:type="dxa"/>
          </w:tcPr>
          <w:p w14:paraId="1B41BCDA" w14:textId="77777777" w:rsidR="009B4E5A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43F6B2EA" w14:textId="3F8FC565" w:rsidR="009B4E5A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14:paraId="6A3A8BEE" w14:textId="77777777" w:rsidR="009B4E5A" w:rsidRDefault="009B4E5A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31709E4" w14:textId="77777777" w:rsidR="009B4E5A" w:rsidRDefault="009B4E5A" w:rsidP="00BB698A">
            <w:pPr>
              <w:pStyle w:val="BodyText"/>
              <w:spacing w:after="0"/>
              <w:rPr>
                <w:color w:val="000000"/>
                <w:lang w:val="en-US"/>
              </w:rPr>
            </w:pPr>
          </w:p>
        </w:tc>
        <w:tc>
          <w:tcPr>
            <w:tcW w:w="3646" w:type="dxa"/>
          </w:tcPr>
          <w:p w14:paraId="05E36745" w14:textId="312A7FFE" w:rsidR="009B4E5A" w:rsidRDefault="009B4E5A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</w:tr>
    </w:tbl>
    <w:p w14:paraId="703E4ADC" w14:textId="77777777" w:rsidR="009B4E5A" w:rsidRPr="00230F15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715E0BC7" w14:textId="7E97E54B" w:rsidR="00230F15" w:rsidRPr="00230F15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Bill</w:t>
      </w:r>
      <w:r w:rsidR="00230F15"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Ind w:w="113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30F15" w14:paraId="6221400F" w14:textId="77777777" w:rsidTr="00230F15">
        <w:tc>
          <w:tcPr>
            <w:tcW w:w="758" w:type="dxa"/>
          </w:tcPr>
          <w:p w14:paraId="3FF6C069" w14:textId="77777777" w:rsidR="00230F15" w:rsidRPr="00F44EE4" w:rsidRDefault="00230F15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840645E" w14:textId="77777777" w:rsidR="00230F15" w:rsidRPr="00F44EE4" w:rsidRDefault="00230F15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9575D63" w14:textId="77777777" w:rsidR="00230F15" w:rsidRPr="00363B6E" w:rsidRDefault="00230F15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7A686E5" w14:textId="77777777" w:rsidR="00230F15" w:rsidRPr="00F44EE4" w:rsidRDefault="00230F15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A91B032" w14:textId="77777777" w:rsidR="00230F15" w:rsidRPr="00F44EE4" w:rsidRDefault="00230F15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30F15" w14:paraId="09814FF9" w14:textId="77777777" w:rsidTr="00230F15">
        <w:tc>
          <w:tcPr>
            <w:tcW w:w="758" w:type="dxa"/>
          </w:tcPr>
          <w:p w14:paraId="30A36DBF" w14:textId="242A3746" w:rsidR="00230F15" w:rsidRPr="009B4E5A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8B5FA41" w14:textId="0C9F6718" w:rsidR="00230F15" w:rsidRPr="009B4E5A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Courses</w:t>
            </w:r>
          </w:p>
        </w:tc>
        <w:tc>
          <w:tcPr>
            <w:tcW w:w="1566" w:type="dxa"/>
          </w:tcPr>
          <w:p w14:paraId="484E3620" w14:textId="0111D86A" w:rsidR="00230F15" w:rsidRPr="00363B6E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B7F5166" w14:textId="77777777" w:rsidR="00230F15" w:rsidRDefault="00230F15" w:rsidP="00BB698A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E62A5D9" w14:textId="2837DFC2" w:rsidR="00230F15" w:rsidRPr="009B4E5A" w:rsidRDefault="009B4E5A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</w:tbl>
    <w:p w14:paraId="11B5EB19" w14:textId="77777777" w:rsidR="009B4E5A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564" w:type="dxa"/>
        <w:tblInd w:w="108" w:type="dxa"/>
        <w:tblLook w:val="01E0" w:firstRow="1" w:lastRow="1" w:firstColumn="1" w:lastColumn="1" w:noHBand="0" w:noVBand="0"/>
      </w:tblPr>
      <w:tblGrid>
        <w:gridCol w:w="1003"/>
        <w:gridCol w:w="1911"/>
        <w:gridCol w:w="1803"/>
        <w:gridCol w:w="1847"/>
      </w:tblGrid>
      <w:tr w:rsidR="009B4E5A" w:rsidRPr="00363B6E" w14:paraId="4A2A7712" w14:textId="77777777" w:rsidTr="009B4E5A">
        <w:tc>
          <w:tcPr>
            <w:tcW w:w="1003" w:type="dxa"/>
          </w:tcPr>
          <w:p w14:paraId="644E530E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11" w:type="dxa"/>
          </w:tcPr>
          <w:p w14:paraId="2BD52085" w14:textId="77777777" w:rsidR="009B4E5A" w:rsidRPr="00E516B0" w:rsidRDefault="009B4E5A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2A4D5F64" w14:textId="77777777" w:rsidR="009B4E5A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847" w:type="dxa"/>
          </w:tcPr>
          <w:p w14:paraId="75514755" w14:textId="77777777" w:rsidR="009B4E5A" w:rsidRPr="00363B6E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9B4E5A" w14:paraId="634408AF" w14:textId="77777777" w:rsidTr="009B4E5A">
        <w:tc>
          <w:tcPr>
            <w:tcW w:w="1003" w:type="dxa"/>
          </w:tcPr>
          <w:p w14:paraId="5A26DCA8" w14:textId="77777777" w:rsidR="009B4E5A" w:rsidRPr="0012296B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11" w:type="dxa"/>
          </w:tcPr>
          <w:p w14:paraId="1FEC012F" w14:textId="18B6857A" w:rsidR="009B4E5A" w:rsidRPr="0012296B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PrepareBill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803" w:type="dxa"/>
          </w:tcPr>
          <w:p w14:paraId="3BF62DFC" w14:textId="77777777" w:rsidR="009B4E5A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6E4EE214" w14:textId="06668E27" w:rsidR="009B4E5A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Tính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đơn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</w:p>
        </w:tc>
      </w:tr>
    </w:tbl>
    <w:p w14:paraId="6BC0F39A" w14:textId="77777777" w:rsidR="009B4E5A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454C1B19" w14:textId="3A68369E" w:rsidR="00230F15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ClassWork</w:t>
      </w:r>
      <w:proofErr w:type="spellEnd"/>
      <w:r w:rsidR="00230F15"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B4E5A" w:rsidRPr="00F44EE4" w14:paraId="49E89821" w14:textId="77777777" w:rsidTr="00BB698A">
        <w:tc>
          <w:tcPr>
            <w:tcW w:w="758" w:type="dxa"/>
          </w:tcPr>
          <w:p w14:paraId="78D349CE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CC34F48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BC56947" w14:textId="77777777" w:rsidR="009B4E5A" w:rsidRPr="00363B6E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F64A6C0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35E0B6A" w14:textId="77777777" w:rsidR="009B4E5A" w:rsidRPr="00F44EE4" w:rsidRDefault="009B4E5A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B4E5A" w:rsidRPr="00E516B0" w14:paraId="48362B8B" w14:textId="77777777" w:rsidTr="00BB698A">
        <w:tc>
          <w:tcPr>
            <w:tcW w:w="758" w:type="dxa"/>
          </w:tcPr>
          <w:p w14:paraId="7B2113C9" w14:textId="77777777" w:rsidR="009B4E5A" w:rsidRPr="0012296B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3F00F224" w14:textId="3E576845" w:rsidR="009B4E5A" w:rsidRPr="0012296B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</w:t>
            </w:r>
          </w:p>
        </w:tc>
        <w:tc>
          <w:tcPr>
            <w:tcW w:w="1566" w:type="dxa"/>
          </w:tcPr>
          <w:p w14:paraId="22562D1E" w14:textId="77777777" w:rsidR="009B4E5A" w:rsidRDefault="009B4E5A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F0D89CD" w14:textId="77777777" w:rsidR="009B4E5A" w:rsidRPr="00E516B0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256C5644" w14:textId="4F532189" w:rsidR="009B4E5A" w:rsidRPr="00E516B0" w:rsidRDefault="009B4E5A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</w:tr>
      <w:tr w:rsidR="009B4E5A" w:rsidRPr="00E516B0" w14:paraId="37E9920C" w14:textId="77777777" w:rsidTr="00BB698A">
        <w:tc>
          <w:tcPr>
            <w:tcW w:w="758" w:type="dxa"/>
          </w:tcPr>
          <w:p w14:paraId="61316037" w14:textId="77777777" w:rsidR="009B4E5A" w:rsidRPr="0012296B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E450D53" w14:textId="08C0F38D" w:rsidR="009B4E5A" w:rsidRPr="0012296B" w:rsidRDefault="009B4E5A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566" w:type="dxa"/>
          </w:tcPr>
          <w:p w14:paraId="7A1CFFD7" w14:textId="77777777" w:rsidR="009B4E5A" w:rsidRPr="00363B6E" w:rsidRDefault="009B4E5A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458FE160" w14:textId="77777777" w:rsidR="009B4E5A" w:rsidRDefault="009B4E5A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3BC60CE5" w14:textId="0703DD77" w:rsidR="009B4E5A" w:rsidRPr="00E516B0" w:rsidRDefault="009B4E5A" w:rsidP="00BB698A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</w:tbl>
    <w:p w14:paraId="4B042384" w14:textId="5A7A1D7B" w:rsidR="009B4E5A" w:rsidRDefault="009B4E5A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54" w:type="dxa"/>
        <w:tblInd w:w="18" w:type="dxa"/>
        <w:tblLook w:val="01E0" w:firstRow="1" w:lastRow="1" w:firstColumn="1" w:lastColumn="1" w:noHBand="0" w:noVBand="0"/>
      </w:tblPr>
      <w:tblGrid>
        <w:gridCol w:w="1093"/>
        <w:gridCol w:w="1911"/>
        <w:gridCol w:w="1803"/>
        <w:gridCol w:w="1847"/>
      </w:tblGrid>
      <w:tr w:rsidR="005638B3" w:rsidRPr="00363B6E" w14:paraId="34C7927D" w14:textId="77777777" w:rsidTr="005638B3">
        <w:tc>
          <w:tcPr>
            <w:tcW w:w="1093" w:type="dxa"/>
          </w:tcPr>
          <w:p w14:paraId="71EA4BA5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11" w:type="dxa"/>
          </w:tcPr>
          <w:p w14:paraId="4464F985" w14:textId="77777777" w:rsidR="005638B3" w:rsidRPr="00E516B0" w:rsidRDefault="005638B3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70C53177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847" w:type="dxa"/>
          </w:tcPr>
          <w:p w14:paraId="58078D60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5638B3" w14:paraId="473CAF7F" w14:textId="77777777" w:rsidTr="005638B3">
        <w:tc>
          <w:tcPr>
            <w:tcW w:w="1093" w:type="dxa"/>
          </w:tcPr>
          <w:p w14:paraId="674B8D7D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11" w:type="dxa"/>
          </w:tcPr>
          <w:p w14:paraId="587FEA92" w14:textId="5A28A5C0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Evaluate(</w:t>
            </w:r>
            <w:proofErr w:type="gramEnd"/>
            <w:r>
              <w:rPr>
                <w:color w:val="000000"/>
                <w:lang w:val="en-US"/>
              </w:rPr>
              <w:t>Grade)</w:t>
            </w:r>
          </w:p>
        </w:tc>
        <w:tc>
          <w:tcPr>
            <w:tcW w:w="1803" w:type="dxa"/>
          </w:tcPr>
          <w:p w14:paraId="3E56CE09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232B17CC" w14:textId="2FB7C16D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Tính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số</w:t>
            </w:r>
            <w:proofErr w:type="spellEnd"/>
          </w:p>
        </w:tc>
      </w:tr>
    </w:tbl>
    <w:p w14:paraId="19C9E887" w14:textId="37842E17" w:rsidR="005638B3" w:rsidRDefault="005638B3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64E90ABC" w14:textId="77777777" w:rsidR="005638B3" w:rsidRPr="00230F15" w:rsidRDefault="005638B3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645992A6" w14:textId="4A362F2B" w:rsidR="00230F15" w:rsidRDefault="005638B3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MutipleChoice</w:t>
      </w:r>
      <w:proofErr w:type="spellEnd"/>
      <w:r w:rsidR="00230F15"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638B3" w:rsidRPr="00F44EE4" w14:paraId="0E83EDAA" w14:textId="77777777" w:rsidTr="00BB698A">
        <w:tc>
          <w:tcPr>
            <w:tcW w:w="758" w:type="dxa"/>
          </w:tcPr>
          <w:p w14:paraId="255DFC95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1AFAF1B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BDD6384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73FAE73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114300B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638B3" w:rsidRPr="00E516B0" w14:paraId="7A678FA9" w14:textId="77777777" w:rsidTr="00BB698A">
        <w:tc>
          <w:tcPr>
            <w:tcW w:w="758" w:type="dxa"/>
          </w:tcPr>
          <w:p w14:paraId="76415A29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442CDB11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</w:t>
            </w:r>
          </w:p>
        </w:tc>
        <w:tc>
          <w:tcPr>
            <w:tcW w:w="1566" w:type="dxa"/>
          </w:tcPr>
          <w:p w14:paraId="07DD04E7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4511D0B5" w14:textId="77777777" w:rsidR="005638B3" w:rsidRPr="00E516B0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578091D5" w14:textId="03A76E75" w:rsidR="005638B3" w:rsidRPr="00E516B0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ClassWork</w:t>
            </w:r>
            <w:proofErr w:type="spellEnd"/>
          </w:p>
        </w:tc>
      </w:tr>
      <w:tr w:rsidR="005638B3" w:rsidRPr="00E516B0" w14:paraId="209AD411" w14:textId="77777777" w:rsidTr="00BB698A">
        <w:tc>
          <w:tcPr>
            <w:tcW w:w="758" w:type="dxa"/>
          </w:tcPr>
          <w:p w14:paraId="71FF4D30" w14:textId="77777777" w:rsidR="005638B3" w:rsidRPr="0012296B" w:rsidRDefault="005638B3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A4121F2" w14:textId="77777777" w:rsidR="005638B3" w:rsidRPr="0012296B" w:rsidRDefault="005638B3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566" w:type="dxa"/>
          </w:tcPr>
          <w:p w14:paraId="5FC03653" w14:textId="77777777" w:rsidR="005638B3" w:rsidRPr="00363B6E" w:rsidRDefault="005638B3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BF10031" w14:textId="77777777" w:rsidR="005638B3" w:rsidRDefault="005638B3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17A1432D" w14:textId="0EFA10F7" w:rsidR="005638B3" w:rsidRPr="00E516B0" w:rsidRDefault="005638B3" w:rsidP="00BB698A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1BBC643B" w14:textId="6DB45A0E" w:rsidR="005638B3" w:rsidRDefault="005638B3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54" w:type="dxa"/>
        <w:tblInd w:w="18" w:type="dxa"/>
        <w:tblLook w:val="01E0" w:firstRow="1" w:lastRow="1" w:firstColumn="1" w:lastColumn="1" w:noHBand="0" w:noVBand="0"/>
      </w:tblPr>
      <w:tblGrid>
        <w:gridCol w:w="1093"/>
        <w:gridCol w:w="1911"/>
        <w:gridCol w:w="1803"/>
        <w:gridCol w:w="1847"/>
      </w:tblGrid>
      <w:tr w:rsidR="005638B3" w:rsidRPr="00363B6E" w14:paraId="5A1D5894" w14:textId="77777777" w:rsidTr="00BB698A">
        <w:tc>
          <w:tcPr>
            <w:tcW w:w="1093" w:type="dxa"/>
          </w:tcPr>
          <w:p w14:paraId="195FC9C6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11" w:type="dxa"/>
          </w:tcPr>
          <w:p w14:paraId="0ACC78B7" w14:textId="77777777" w:rsidR="005638B3" w:rsidRPr="00E516B0" w:rsidRDefault="005638B3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613FB867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847" w:type="dxa"/>
          </w:tcPr>
          <w:p w14:paraId="649242E6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5638B3" w14:paraId="77CCED0A" w14:textId="77777777" w:rsidTr="00BB698A">
        <w:tc>
          <w:tcPr>
            <w:tcW w:w="1093" w:type="dxa"/>
          </w:tcPr>
          <w:p w14:paraId="32DC1C9A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11" w:type="dxa"/>
          </w:tcPr>
          <w:p w14:paraId="41421CEE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Evaluate(</w:t>
            </w:r>
            <w:proofErr w:type="gramEnd"/>
            <w:r>
              <w:rPr>
                <w:color w:val="000000"/>
                <w:lang w:val="en-US"/>
              </w:rPr>
              <w:t>Grade)</w:t>
            </w:r>
          </w:p>
        </w:tc>
        <w:tc>
          <w:tcPr>
            <w:tcW w:w="1803" w:type="dxa"/>
          </w:tcPr>
          <w:p w14:paraId="205CC043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2148901A" w14:textId="29435A0A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đặt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ClassWork</w:t>
            </w:r>
            <w:proofErr w:type="spellEnd"/>
          </w:p>
        </w:tc>
      </w:tr>
    </w:tbl>
    <w:p w14:paraId="3AEFB782" w14:textId="77777777" w:rsidR="005638B3" w:rsidRPr="00230F15" w:rsidRDefault="005638B3" w:rsidP="00230F15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p w14:paraId="2BB9B5FE" w14:textId="6E96B6E5" w:rsidR="005638B3" w:rsidRDefault="005638B3" w:rsidP="005638B3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BlankFilling</w:t>
      </w:r>
      <w:proofErr w:type="spellEnd"/>
      <w:r>
        <w:rPr>
          <w:iCs/>
          <w:color w:val="0000FF"/>
          <w:lang w:val="en-US"/>
        </w:rPr>
        <w:t xml:space="preserve">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638B3" w:rsidRPr="00F44EE4" w14:paraId="3C11D53D" w14:textId="77777777" w:rsidTr="00BB698A">
        <w:tc>
          <w:tcPr>
            <w:tcW w:w="758" w:type="dxa"/>
          </w:tcPr>
          <w:p w14:paraId="0E878C8C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14:paraId="01277DFA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3188C40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FC96870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CB8794A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638B3" w:rsidRPr="00E516B0" w14:paraId="1380A556" w14:textId="77777777" w:rsidTr="00BB698A">
        <w:tc>
          <w:tcPr>
            <w:tcW w:w="758" w:type="dxa"/>
          </w:tcPr>
          <w:p w14:paraId="132E5855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73FF802E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</w:t>
            </w:r>
          </w:p>
        </w:tc>
        <w:tc>
          <w:tcPr>
            <w:tcW w:w="1566" w:type="dxa"/>
          </w:tcPr>
          <w:p w14:paraId="2BE5539B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7C5348F" w14:textId="77777777" w:rsidR="005638B3" w:rsidRPr="00E516B0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037DFDDC" w14:textId="77777777" w:rsidR="005638B3" w:rsidRPr="00E516B0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ClassWork</w:t>
            </w:r>
            <w:proofErr w:type="spellEnd"/>
          </w:p>
        </w:tc>
      </w:tr>
      <w:tr w:rsidR="005638B3" w:rsidRPr="00E516B0" w14:paraId="1544091E" w14:textId="77777777" w:rsidTr="00BB698A">
        <w:tc>
          <w:tcPr>
            <w:tcW w:w="758" w:type="dxa"/>
          </w:tcPr>
          <w:p w14:paraId="49538180" w14:textId="77777777" w:rsidR="005638B3" w:rsidRPr="0012296B" w:rsidRDefault="005638B3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39BDA40" w14:textId="77777777" w:rsidR="005638B3" w:rsidRPr="0012296B" w:rsidRDefault="005638B3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566" w:type="dxa"/>
          </w:tcPr>
          <w:p w14:paraId="2D109F6B" w14:textId="77777777" w:rsidR="005638B3" w:rsidRPr="00363B6E" w:rsidRDefault="005638B3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71C0A15D" w14:textId="77777777" w:rsidR="005638B3" w:rsidRDefault="005638B3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05FB504B" w14:textId="77777777" w:rsidR="005638B3" w:rsidRPr="00E516B0" w:rsidRDefault="005638B3" w:rsidP="00BB698A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6E1E7C64" w14:textId="77777777" w:rsidR="005638B3" w:rsidRDefault="005638B3" w:rsidP="005638B3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54" w:type="dxa"/>
        <w:tblInd w:w="18" w:type="dxa"/>
        <w:tblLook w:val="01E0" w:firstRow="1" w:lastRow="1" w:firstColumn="1" w:lastColumn="1" w:noHBand="0" w:noVBand="0"/>
      </w:tblPr>
      <w:tblGrid>
        <w:gridCol w:w="1093"/>
        <w:gridCol w:w="1911"/>
        <w:gridCol w:w="1803"/>
        <w:gridCol w:w="1847"/>
      </w:tblGrid>
      <w:tr w:rsidR="005638B3" w:rsidRPr="00363B6E" w14:paraId="288ACBD1" w14:textId="77777777" w:rsidTr="00BB698A">
        <w:tc>
          <w:tcPr>
            <w:tcW w:w="1093" w:type="dxa"/>
          </w:tcPr>
          <w:p w14:paraId="229706E2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11" w:type="dxa"/>
          </w:tcPr>
          <w:p w14:paraId="16EFDE00" w14:textId="77777777" w:rsidR="005638B3" w:rsidRPr="00E516B0" w:rsidRDefault="005638B3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0B246DEF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847" w:type="dxa"/>
          </w:tcPr>
          <w:p w14:paraId="0F9A2BB1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5638B3" w14:paraId="4E3F926C" w14:textId="77777777" w:rsidTr="00BB698A">
        <w:tc>
          <w:tcPr>
            <w:tcW w:w="1093" w:type="dxa"/>
          </w:tcPr>
          <w:p w14:paraId="6FB9D256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11" w:type="dxa"/>
          </w:tcPr>
          <w:p w14:paraId="46C71D09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Evaluate(</w:t>
            </w:r>
            <w:proofErr w:type="gramEnd"/>
            <w:r>
              <w:rPr>
                <w:color w:val="000000"/>
                <w:lang w:val="en-US"/>
              </w:rPr>
              <w:t>Grade)</w:t>
            </w:r>
          </w:p>
        </w:tc>
        <w:tc>
          <w:tcPr>
            <w:tcW w:w="1803" w:type="dxa"/>
          </w:tcPr>
          <w:p w14:paraId="5FB1BC68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4095CF54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đặt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ClassWork</w:t>
            </w:r>
            <w:proofErr w:type="spellEnd"/>
          </w:p>
        </w:tc>
      </w:tr>
    </w:tbl>
    <w:p w14:paraId="7C8CB47A" w14:textId="0271DA32" w:rsidR="005638B3" w:rsidRDefault="005638B3" w:rsidP="005638B3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 xml:space="preserve">Exam: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5638B3" w:rsidRPr="00F44EE4" w14:paraId="6A734C56" w14:textId="77777777" w:rsidTr="00BB698A">
        <w:tc>
          <w:tcPr>
            <w:tcW w:w="758" w:type="dxa"/>
          </w:tcPr>
          <w:p w14:paraId="3CF4AC4C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182C2BE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075B269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E4A599D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55C8BFE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638B3" w:rsidRPr="00E516B0" w14:paraId="6F70A0EA" w14:textId="77777777" w:rsidTr="00BB698A">
        <w:tc>
          <w:tcPr>
            <w:tcW w:w="758" w:type="dxa"/>
          </w:tcPr>
          <w:p w14:paraId="644480DE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66" w:type="dxa"/>
          </w:tcPr>
          <w:p w14:paraId="3310A7A1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</w:t>
            </w:r>
          </w:p>
        </w:tc>
        <w:tc>
          <w:tcPr>
            <w:tcW w:w="1566" w:type="dxa"/>
          </w:tcPr>
          <w:p w14:paraId="20FBA34E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0B4BCAD" w14:textId="77777777" w:rsidR="005638B3" w:rsidRPr="00E516B0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60B734C7" w14:textId="77777777" w:rsidR="005638B3" w:rsidRPr="00E516B0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Kế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thừa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ClassWork</w:t>
            </w:r>
            <w:proofErr w:type="spellEnd"/>
          </w:p>
        </w:tc>
      </w:tr>
      <w:tr w:rsidR="005638B3" w:rsidRPr="00E516B0" w14:paraId="3C008CE7" w14:textId="77777777" w:rsidTr="00BB698A">
        <w:tc>
          <w:tcPr>
            <w:tcW w:w="758" w:type="dxa"/>
          </w:tcPr>
          <w:p w14:paraId="4EDA1D0E" w14:textId="77777777" w:rsidR="005638B3" w:rsidRPr="0012296B" w:rsidRDefault="005638B3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099793B" w14:textId="77777777" w:rsidR="005638B3" w:rsidRPr="0012296B" w:rsidRDefault="005638B3" w:rsidP="00BB69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566" w:type="dxa"/>
          </w:tcPr>
          <w:p w14:paraId="3ACC896D" w14:textId="77777777" w:rsidR="005638B3" w:rsidRPr="00363B6E" w:rsidRDefault="005638B3" w:rsidP="00BB698A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3C0EEE4" w14:textId="77777777" w:rsidR="005638B3" w:rsidRDefault="005638B3" w:rsidP="00BB698A">
            <w:pPr>
              <w:pStyle w:val="BodyText"/>
              <w:spacing w:after="0"/>
            </w:pPr>
            <w:r>
              <w:rPr>
                <w:color w:val="000000"/>
                <w:lang w:val="en-US"/>
              </w:rPr>
              <w:t xml:space="preserve">50 </w:t>
            </w:r>
            <w:proofErr w:type="spellStart"/>
            <w:r>
              <w:rPr>
                <w:color w:val="000000"/>
                <w:lang w:val="en-US"/>
              </w:rPr>
              <w:t>kí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tự</w:t>
            </w:r>
            <w:proofErr w:type="spellEnd"/>
          </w:p>
        </w:tc>
        <w:tc>
          <w:tcPr>
            <w:tcW w:w="3646" w:type="dxa"/>
          </w:tcPr>
          <w:p w14:paraId="2B9987EE" w14:textId="77777777" w:rsidR="005638B3" w:rsidRPr="00E516B0" w:rsidRDefault="005638B3" w:rsidP="00BB698A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7C2A52C8" w14:textId="77777777" w:rsidR="005638B3" w:rsidRDefault="005638B3" w:rsidP="005638B3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</w:p>
    <w:tbl>
      <w:tblPr>
        <w:tblStyle w:val="TableGrid"/>
        <w:tblW w:w="6654" w:type="dxa"/>
        <w:tblInd w:w="18" w:type="dxa"/>
        <w:tblLook w:val="01E0" w:firstRow="1" w:lastRow="1" w:firstColumn="1" w:lastColumn="1" w:noHBand="0" w:noVBand="0"/>
      </w:tblPr>
      <w:tblGrid>
        <w:gridCol w:w="1093"/>
        <w:gridCol w:w="1911"/>
        <w:gridCol w:w="1803"/>
        <w:gridCol w:w="1847"/>
      </w:tblGrid>
      <w:tr w:rsidR="005638B3" w:rsidRPr="00363B6E" w14:paraId="5A4B4BEA" w14:textId="77777777" w:rsidTr="00BB698A">
        <w:tc>
          <w:tcPr>
            <w:tcW w:w="1093" w:type="dxa"/>
          </w:tcPr>
          <w:p w14:paraId="7EB6ACD3" w14:textId="77777777" w:rsidR="005638B3" w:rsidRPr="00F44EE4" w:rsidRDefault="005638B3" w:rsidP="00BB698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11" w:type="dxa"/>
          </w:tcPr>
          <w:p w14:paraId="411129B1" w14:textId="77777777" w:rsidR="005638B3" w:rsidRPr="00E516B0" w:rsidRDefault="005638B3" w:rsidP="00BB698A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803" w:type="dxa"/>
          </w:tcPr>
          <w:p w14:paraId="4A793BB3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847" w:type="dxa"/>
          </w:tcPr>
          <w:p w14:paraId="27F4180C" w14:textId="77777777" w:rsidR="005638B3" w:rsidRPr="00363B6E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5638B3" w14:paraId="4681D90C" w14:textId="77777777" w:rsidTr="00BB698A">
        <w:tc>
          <w:tcPr>
            <w:tcW w:w="1093" w:type="dxa"/>
          </w:tcPr>
          <w:p w14:paraId="15AC3BC2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11" w:type="dxa"/>
          </w:tcPr>
          <w:p w14:paraId="0B7D3C99" w14:textId="77777777" w:rsidR="005638B3" w:rsidRPr="0012296B" w:rsidRDefault="005638B3" w:rsidP="00BB698A">
            <w:pPr>
              <w:spacing w:line="360" w:lineRule="auto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Evaluate(</w:t>
            </w:r>
            <w:proofErr w:type="gramEnd"/>
            <w:r>
              <w:rPr>
                <w:color w:val="000000"/>
                <w:lang w:val="en-US"/>
              </w:rPr>
              <w:t>Grade)</w:t>
            </w:r>
          </w:p>
        </w:tc>
        <w:tc>
          <w:tcPr>
            <w:tcW w:w="1803" w:type="dxa"/>
          </w:tcPr>
          <w:p w14:paraId="5E8A791F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847" w:type="dxa"/>
          </w:tcPr>
          <w:p w14:paraId="0155754E" w14:textId="77777777" w:rsidR="005638B3" w:rsidRDefault="005638B3" w:rsidP="00BB698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đặt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từ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ClassWork</w:t>
            </w:r>
            <w:proofErr w:type="spellEnd"/>
          </w:p>
        </w:tc>
      </w:tr>
    </w:tbl>
    <w:p w14:paraId="5080CA80" w14:textId="77777777" w:rsidR="00230F15" w:rsidRPr="00230F15" w:rsidRDefault="00230F15" w:rsidP="00230F15">
      <w:pPr>
        <w:pStyle w:val="BodyText"/>
        <w:keepLines w:val="0"/>
        <w:widowControl/>
        <w:spacing w:before="120"/>
        <w:jc w:val="both"/>
        <w:rPr>
          <w:iCs/>
          <w:color w:val="0000FF"/>
        </w:rPr>
      </w:pPr>
    </w:p>
    <w:p w14:paraId="5D76FDE5" w14:textId="0613410C" w:rsidR="00FD06E2" w:rsidRDefault="00FD06E2" w:rsidP="007C6B8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Cần xác định rõ phương </w:t>
      </w:r>
      <w:r w:rsidRPr="007C6B83">
        <w:rPr>
          <w:i/>
          <w:color w:val="0000FF"/>
        </w:rPr>
        <w:t>thức nào cần phải cài đặt lại cho các lớp đối tượng con</w:t>
      </w:r>
    </w:p>
    <w:p w14:paraId="2BB32E38" w14:textId="68BEAAD2" w:rsidR="007C6B83" w:rsidRDefault="007C6B83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75AC2104" w14:textId="356BECD4" w:rsidR="007C6B83" w:rsidRDefault="007C6B83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8694581" w14:textId="499C1A17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4A1AEFD" w14:textId="49C2D017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51B5D454" w14:textId="479F696A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499BEB9D" w14:textId="7DAAB348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8ACDBC7" w14:textId="3A781645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BFB18A7" w14:textId="5AED925D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714CF80" w14:textId="77777777" w:rsidR="00CE2BC0" w:rsidRDefault="00CE2BC0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7165503E" w14:textId="77777777" w:rsidR="007C6B83" w:rsidRPr="007C6B83" w:rsidRDefault="007C6B83" w:rsidP="007C6B83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8F7148E" w14:textId="77777777" w:rsidR="00FD06E2" w:rsidRDefault="00FD06E2" w:rsidP="00363B6E">
      <w:pPr>
        <w:pStyle w:val="Heading1"/>
      </w:pPr>
      <w:bookmarkStart w:id="6" w:name="_Toc167699050"/>
      <w:bookmarkStart w:id="7" w:name="_Toc172872219"/>
      <w:r>
        <w:lastRenderedPageBreak/>
        <w:t>Sơ đồ trạng thái</w:t>
      </w:r>
      <w:bookmarkEnd w:id="6"/>
      <w:bookmarkEnd w:id="7"/>
    </w:p>
    <w:p w14:paraId="79DC67AB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17821464" w14:textId="313B4FB6" w:rsidR="00FD06E2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 w14:paraId="4B6DBC2D" w14:textId="2576D81F" w:rsidR="00E863CE" w:rsidRDefault="00E863CE" w:rsidP="00FD06E2">
      <w:pPr>
        <w:pStyle w:val="BodyText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Student:</w:t>
      </w:r>
    </w:p>
    <w:p w14:paraId="4A74E10A" w14:textId="313B54C5" w:rsidR="00E863CE" w:rsidRDefault="00E863CE" w:rsidP="00FD06E2">
      <w:pPr>
        <w:pStyle w:val="BodyText"/>
        <w:rPr>
          <w:iCs/>
          <w:color w:val="0000FF"/>
          <w:lang w:val="en-US"/>
        </w:rPr>
      </w:pPr>
      <w:r>
        <w:rPr>
          <w:noProof/>
        </w:rPr>
        <w:drawing>
          <wp:inline distT="0" distB="0" distL="0" distR="0" wp14:anchorId="1CC80C25" wp14:editId="220B940C">
            <wp:extent cx="3958360" cy="6407834"/>
            <wp:effectExtent l="0" t="0" r="4445" b="0"/>
            <wp:docPr id="68356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165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58" cy="64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D30" w14:textId="625AB8CB" w:rsidR="00E863CE" w:rsidRDefault="00E863CE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ab/>
      </w:r>
    </w:p>
    <w:tbl>
      <w:tblPr>
        <w:tblStyle w:val="TableGrid"/>
        <w:tblW w:w="9532" w:type="dxa"/>
        <w:tblLook w:val="01E0" w:firstRow="1" w:lastRow="1" w:firstColumn="1" w:lastColumn="1" w:noHBand="0" w:noVBand="0"/>
      </w:tblPr>
      <w:tblGrid>
        <w:gridCol w:w="1540"/>
        <w:gridCol w:w="3996"/>
        <w:gridCol w:w="3996"/>
      </w:tblGrid>
      <w:tr w:rsidR="00E863CE" w:rsidRPr="00F44EE4" w14:paraId="052BA1AD" w14:textId="5C0E8CA7" w:rsidTr="00CE2BC0">
        <w:trPr>
          <w:trHeight w:val="1198"/>
        </w:trPr>
        <w:tc>
          <w:tcPr>
            <w:tcW w:w="1540" w:type="dxa"/>
          </w:tcPr>
          <w:p w14:paraId="62C122ED" w14:textId="77777777" w:rsidR="00E863CE" w:rsidRPr="00F44EE4" w:rsidRDefault="00E863CE" w:rsidP="00EA2DF9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3996" w:type="dxa"/>
          </w:tcPr>
          <w:p w14:paraId="2665D83C" w14:textId="2DEE3894" w:rsidR="00E863CE" w:rsidRPr="00E863CE" w:rsidRDefault="00E863CE" w:rsidP="00EA2DF9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động</w:t>
            </w:r>
            <w:proofErr w:type="spellEnd"/>
          </w:p>
        </w:tc>
        <w:tc>
          <w:tcPr>
            <w:tcW w:w="3996" w:type="dxa"/>
          </w:tcPr>
          <w:p w14:paraId="3536C87F" w14:textId="7A354E06" w:rsidR="00E863CE" w:rsidRPr="00E863CE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E863CE" w:rsidRPr="00E516B0" w14:paraId="074C8C38" w14:textId="11B68436" w:rsidTr="00CE2BC0">
        <w:trPr>
          <w:trHeight w:val="1198"/>
        </w:trPr>
        <w:tc>
          <w:tcPr>
            <w:tcW w:w="1540" w:type="dxa"/>
          </w:tcPr>
          <w:p w14:paraId="75E62304" w14:textId="77777777" w:rsidR="00E863CE" w:rsidRPr="0012296B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996" w:type="dxa"/>
          </w:tcPr>
          <w:p w14:paraId="18DA4100" w14:textId="75900F6D" w:rsidR="00E863CE" w:rsidRPr="0012296B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Sign in </w:t>
            </w:r>
          </w:p>
        </w:tc>
        <w:tc>
          <w:tcPr>
            <w:tcW w:w="3996" w:type="dxa"/>
          </w:tcPr>
          <w:p w14:paraId="21FAB774" w14:textId="0F3AB25B" w:rsidR="00E863CE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</w:p>
        </w:tc>
      </w:tr>
      <w:tr w:rsidR="00E863CE" w:rsidRPr="00E516B0" w14:paraId="065E8691" w14:textId="2A5C9A95" w:rsidTr="00CE2BC0">
        <w:trPr>
          <w:trHeight w:val="1198"/>
        </w:trPr>
        <w:tc>
          <w:tcPr>
            <w:tcW w:w="1540" w:type="dxa"/>
          </w:tcPr>
          <w:p w14:paraId="1EABEFB3" w14:textId="77777777" w:rsidR="00E863CE" w:rsidRPr="0012296B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96" w:type="dxa"/>
          </w:tcPr>
          <w:p w14:paraId="45177813" w14:textId="7B7E9C9A" w:rsidR="00E863CE" w:rsidRPr="0012296B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Sign up</w:t>
            </w:r>
          </w:p>
        </w:tc>
        <w:tc>
          <w:tcPr>
            <w:tcW w:w="3996" w:type="dxa"/>
          </w:tcPr>
          <w:p w14:paraId="3DA31DDF" w14:textId="37E992F3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</w:tr>
      <w:tr w:rsidR="00E863CE" w:rsidRPr="00E516B0" w14:paraId="66BF280C" w14:textId="77777777" w:rsidTr="00CE2BC0">
        <w:trPr>
          <w:trHeight w:val="1163"/>
        </w:trPr>
        <w:tc>
          <w:tcPr>
            <w:tcW w:w="1540" w:type="dxa"/>
          </w:tcPr>
          <w:p w14:paraId="43A8BB7B" w14:textId="4E70509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96" w:type="dxa"/>
          </w:tcPr>
          <w:p w14:paraId="3B2D3161" w14:textId="444D107F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996" w:type="dxa"/>
          </w:tcPr>
          <w:p w14:paraId="4FCC2BF5" w14:textId="6EA71FCD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</w:tr>
      <w:tr w:rsidR="00E863CE" w:rsidRPr="00E516B0" w14:paraId="2FA0451D" w14:textId="77777777" w:rsidTr="00CE2BC0">
        <w:trPr>
          <w:trHeight w:val="1198"/>
        </w:trPr>
        <w:tc>
          <w:tcPr>
            <w:tcW w:w="1540" w:type="dxa"/>
          </w:tcPr>
          <w:p w14:paraId="167170BA" w14:textId="45D090D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96" w:type="dxa"/>
          </w:tcPr>
          <w:p w14:paraId="18FE4E23" w14:textId="1542D895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Buy courses</w:t>
            </w:r>
          </w:p>
        </w:tc>
        <w:tc>
          <w:tcPr>
            <w:tcW w:w="3996" w:type="dxa"/>
          </w:tcPr>
          <w:p w14:paraId="6F0861E3" w14:textId="53E5B400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Mua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E863CE" w:rsidRPr="00E516B0" w14:paraId="236736F1" w14:textId="77777777" w:rsidTr="00CE2BC0">
        <w:trPr>
          <w:trHeight w:val="1198"/>
        </w:trPr>
        <w:tc>
          <w:tcPr>
            <w:tcW w:w="1540" w:type="dxa"/>
          </w:tcPr>
          <w:p w14:paraId="60596302" w14:textId="407B8F6A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96" w:type="dxa"/>
          </w:tcPr>
          <w:p w14:paraId="60383FBC" w14:textId="127F1F10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Access materials</w:t>
            </w:r>
          </w:p>
        </w:tc>
        <w:tc>
          <w:tcPr>
            <w:tcW w:w="3996" w:type="dxa"/>
          </w:tcPr>
          <w:p w14:paraId="68F1E83C" w14:textId="1A70D811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E863CE" w:rsidRPr="00E516B0" w14:paraId="16178945" w14:textId="77777777" w:rsidTr="00CE2BC0">
        <w:trPr>
          <w:trHeight w:val="1198"/>
        </w:trPr>
        <w:tc>
          <w:tcPr>
            <w:tcW w:w="1540" w:type="dxa"/>
          </w:tcPr>
          <w:p w14:paraId="3E821DEF" w14:textId="31D77551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96" w:type="dxa"/>
          </w:tcPr>
          <w:p w14:paraId="20C32B80" w14:textId="472A15C8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Take assignment</w:t>
            </w:r>
          </w:p>
        </w:tc>
        <w:tc>
          <w:tcPr>
            <w:tcW w:w="3996" w:type="dxa"/>
          </w:tcPr>
          <w:p w14:paraId="7A688086" w14:textId="54A092DF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</w:p>
        </w:tc>
      </w:tr>
      <w:tr w:rsidR="00E863CE" w:rsidRPr="00E516B0" w14:paraId="0715A75B" w14:textId="77777777" w:rsidTr="00CE2BC0">
        <w:trPr>
          <w:trHeight w:val="1198"/>
        </w:trPr>
        <w:tc>
          <w:tcPr>
            <w:tcW w:w="1540" w:type="dxa"/>
          </w:tcPr>
          <w:p w14:paraId="72A11CBC" w14:textId="087AE342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96" w:type="dxa"/>
          </w:tcPr>
          <w:p w14:paraId="29D85DD2" w14:textId="5E97525D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Take test</w:t>
            </w:r>
          </w:p>
        </w:tc>
        <w:tc>
          <w:tcPr>
            <w:tcW w:w="3996" w:type="dxa"/>
          </w:tcPr>
          <w:p w14:paraId="6C940F23" w14:textId="7C8C4E80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E863CE" w:rsidRPr="00E516B0" w14:paraId="6C329429" w14:textId="77777777" w:rsidTr="00CE2BC0">
        <w:trPr>
          <w:trHeight w:val="1198"/>
        </w:trPr>
        <w:tc>
          <w:tcPr>
            <w:tcW w:w="1540" w:type="dxa"/>
          </w:tcPr>
          <w:p w14:paraId="64055345" w14:textId="6E3F9E1D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96" w:type="dxa"/>
          </w:tcPr>
          <w:p w14:paraId="3B5866E4" w14:textId="1114C095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3996" w:type="dxa"/>
          </w:tcPr>
          <w:p w14:paraId="49701716" w14:textId="1AB5739C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</w:tr>
    </w:tbl>
    <w:p w14:paraId="5D740BF8" w14:textId="246959E9" w:rsidR="00AE04E2" w:rsidRDefault="00AE04E2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</w:p>
    <w:p w14:paraId="78AB1582" w14:textId="56652292" w:rsidR="00CE2BC0" w:rsidRDefault="00CE2BC0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</w:p>
    <w:p w14:paraId="00EC2F1B" w14:textId="7FD7E024" w:rsidR="00CE2BC0" w:rsidRDefault="00CE2BC0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</w:p>
    <w:p w14:paraId="17BED445" w14:textId="0EE21E95" w:rsidR="00CE2BC0" w:rsidRDefault="00CE2BC0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</w:p>
    <w:p w14:paraId="13BBE07F" w14:textId="29A01B9D" w:rsidR="00CE2BC0" w:rsidRDefault="00CE2BC0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</w:p>
    <w:p w14:paraId="7828B8E7" w14:textId="18A718ED" w:rsidR="00E863CE" w:rsidRDefault="00E863CE" w:rsidP="00E863CE">
      <w:pPr>
        <w:pStyle w:val="BodyText"/>
        <w:tabs>
          <w:tab w:val="left" w:pos="3954"/>
        </w:tabs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lastRenderedPageBreak/>
        <w:t>Teacher:</w:t>
      </w:r>
    </w:p>
    <w:p w14:paraId="2572A0E3" w14:textId="6C874944" w:rsidR="00E863CE" w:rsidRDefault="00E863CE" w:rsidP="00E863CE">
      <w:pPr>
        <w:pStyle w:val="BodyText"/>
        <w:tabs>
          <w:tab w:val="left" w:pos="3954"/>
        </w:tabs>
        <w:rPr>
          <w:noProof/>
        </w:rPr>
      </w:pPr>
      <w:r>
        <w:rPr>
          <w:noProof/>
        </w:rPr>
        <w:drawing>
          <wp:inline distT="0" distB="0" distL="0" distR="0" wp14:anchorId="748070EF" wp14:editId="3FDFF9C5">
            <wp:extent cx="4403188" cy="6360648"/>
            <wp:effectExtent l="0" t="0" r="0" b="2540"/>
            <wp:docPr id="1610221620" name="Picture 3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1620" name="Picture 2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83" cy="637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B6BB" w14:textId="24836ADB" w:rsidR="00E863CE" w:rsidRDefault="00E863CE" w:rsidP="00E863CE">
      <w:pPr>
        <w:pStyle w:val="BodyText"/>
        <w:tabs>
          <w:tab w:val="left" w:pos="3954"/>
        </w:tabs>
        <w:rPr>
          <w:noProof/>
        </w:rPr>
      </w:pPr>
    </w:p>
    <w:p w14:paraId="60A72275" w14:textId="06E1C69D" w:rsidR="00CE2BC0" w:rsidRDefault="00CE2BC0" w:rsidP="00E863CE">
      <w:pPr>
        <w:pStyle w:val="BodyText"/>
        <w:tabs>
          <w:tab w:val="left" w:pos="3954"/>
        </w:tabs>
        <w:rPr>
          <w:noProof/>
        </w:rPr>
      </w:pPr>
    </w:p>
    <w:p w14:paraId="1E8D1BED" w14:textId="267510FE" w:rsidR="00CE2BC0" w:rsidRDefault="00CE2BC0" w:rsidP="00E863CE">
      <w:pPr>
        <w:pStyle w:val="BodyText"/>
        <w:tabs>
          <w:tab w:val="left" w:pos="3954"/>
        </w:tabs>
        <w:rPr>
          <w:noProof/>
        </w:rPr>
      </w:pPr>
    </w:p>
    <w:p w14:paraId="74199518" w14:textId="1479BC19" w:rsidR="00CE2BC0" w:rsidRDefault="00CE2BC0" w:rsidP="00E863CE">
      <w:pPr>
        <w:pStyle w:val="BodyText"/>
        <w:tabs>
          <w:tab w:val="left" w:pos="3954"/>
        </w:tabs>
        <w:rPr>
          <w:noProof/>
        </w:rPr>
      </w:pPr>
    </w:p>
    <w:p w14:paraId="257BC7A7" w14:textId="77777777" w:rsidR="00AE04E2" w:rsidRDefault="00AE04E2" w:rsidP="00E863CE">
      <w:pPr>
        <w:pStyle w:val="BodyText"/>
        <w:tabs>
          <w:tab w:val="left" w:pos="3954"/>
        </w:tabs>
        <w:rPr>
          <w:noProof/>
        </w:rPr>
      </w:pPr>
    </w:p>
    <w:tbl>
      <w:tblPr>
        <w:tblStyle w:val="TableGrid"/>
        <w:tblW w:w="9308" w:type="dxa"/>
        <w:tblLook w:val="01E0" w:firstRow="1" w:lastRow="1" w:firstColumn="1" w:lastColumn="1" w:noHBand="0" w:noVBand="0"/>
      </w:tblPr>
      <w:tblGrid>
        <w:gridCol w:w="1504"/>
        <w:gridCol w:w="3902"/>
        <w:gridCol w:w="3902"/>
      </w:tblGrid>
      <w:tr w:rsidR="00E863CE" w:rsidRPr="00E863CE" w14:paraId="08580242" w14:textId="77777777" w:rsidTr="00CE2BC0">
        <w:trPr>
          <w:trHeight w:val="950"/>
        </w:trPr>
        <w:tc>
          <w:tcPr>
            <w:tcW w:w="1504" w:type="dxa"/>
          </w:tcPr>
          <w:p w14:paraId="47416801" w14:textId="77777777" w:rsidR="00E863CE" w:rsidRPr="00F44EE4" w:rsidRDefault="00E863CE" w:rsidP="00EA2DF9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3902" w:type="dxa"/>
          </w:tcPr>
          <w:p w14:paraId="333FD16B" w14:textId="77777777" w:rsidR="00E863CE" w:rsidRPr="00E863CE" w:rsidRDefault="00E863CE" w:rsidP="00EA2DF9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động</w:t>
            </w:r>
            <w:proofErr w:type="spellEnd"/>
          </w:p>
        </w:tc>
        <w:tc>
          <w:tcPr>
            <w:tcW w:w="3902" w:type="dxa"/>
          </w:tcPr>
          <w:p w14:paraId="3251D4A8" w14:textId="77777777" w:rsidR="00E863CE" w:rsidRPr="00E863CE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Ý </w:t>
            </w:r>
            <w:proofErr w:type="spellStart"/>
            <w:r>
              <w:rPr>
                <w:color w:val="000000"/>
                <w:lang w:val="en-US"/>
              </w:rPr>
              <w:t>nghĩa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ghi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chú</w:t>
            </w:r>
            <w:proofErr w:type="spellEnd"/>
          </w:p>
        </w:tc>
      </w:tr>
      <w:tr w:rsidR="00E863CE" w14:paraId="15B42853" w14:textId="77777777" w:rsidTr="00CE2BC0">
        <w:trPr>
          <w:trHeight w:val="973"/>
        </w:trPr>
        <w:tc>
          <w:tcPr>
            <w:tcW w:w="1504" w:type="dxa"/>
          </w:tcPr>
          <w:p w14:paraId="335B4D8F" w14:textId="77777777" w:rsidR="00E863CE" w:rsidRPr="0012296B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902" w:type="dxa"/>
          </w:tcPr>
          <w:p w14:paraId="50BB2789" w14:textId="77777777" w:rsidR="00E863CE" w:rsidRPr="0012296B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Sign in </w:t>
            </w:r>
          </w:p>
        </w:tc>
        <w:tc>
          <w:tcPr>
            <w:tcW w:w="3902" w:type="dxa"/>
          </w:tcPr>
          <w:p w14:paraId="36E8A2A3" w14:textId="77777777" w:rsidR="00E863CE" w:rsidRDefault="00E863CE" w:rsidP="00EA2DF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Đăng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</w:p>
        </w:tc>
      </w:tr>
      <w:tr w:rsidR="00E863CE" w14:paraId="4D6187EB" w14:textId="77777777" w:rsidTr="00CE2BC0">
        <w:trPr>
          <w:trHeight w:val="950"/>
        </w:trPr>
        <w:tc>
          <w:tcPr>
            <w:tcW w:w="1504" w:type="dxa"/>
          </w:tcPr>
          <w:p w14:paraId="3B7BBB37" w14:textId="77777777" w:rsidR="00E863CE" w:rsidRPr="0012296B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02" w:type="dxa"/>
          </w:tcPr>
          <w:p w14:paraId="14C9F643" w14:textId="77777777" w:rsidR="00E863CE" w:rsidRPr="0012296B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Sign up</w:t>
            </w:r>
          </w:p>
        </w:tc>
        <w:tc>
          <w:tcPr>
            <w:tcW w:w="3902" w:type="dxa"/>
          </w:tcPr>
          <w:p w14:paraId="22F9348B" w14:textId="7777777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</w:tr>
      <w:tr w:rsidR="00E863CE" w14:paraId="699C0080" w14:textId="77777777" w:rsidTr="00CE2BC0">
        <w:trPr>
          <w:trHeight w:val="1923"/>
        </w:trPr>
        <w:tc>
          <w:tcPr>
            <w:tcW w:w="1504" w:type="dxa"/>
          </w:tcPr>
          <w:p w14:paraId="251542A1" w14:textId="578D6342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02" w:type="dxa"/>
          </w:tcPr>
          <w:p w14:paraId="3BA9DD40" w14:textId="4459A3B3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courses</w:t>
            </w:r>
          </w:p>
        </w:tc>
        <w:tc>
          <w:tcPr>
            <w:tcW w:w="3902" w:type="dxa"/>
          </w:tcPr>
          <w:p w14:paraId="7E99B404" w14:textId="4C63F740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E863CE" w14:paraId="63E94514" w14:textId="77777777" w:rsidTr="00CE2BC0">
        <w:trPr>
          <w:trHeight w:val="950"/>
        </w:trPr>
        <w:tc>
          <w:tcPr>
            <w:tcW w:w="1504" w:type="dxa"/>
          </w:tcPr>
          <w:p w14:paraId="20CC22DE" w14:textId="53763AFB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2" w:type="dxa"/>
          </w:tcPr>
          <w:p w14:paraId="5262557F" w14:textId="1F08B05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Upload</w:t>
            </w:r>
            <w:r>
              <w:rPr>
                <w:lang w:val="en-US"/>
              </w:rPr>
              <w:t xml:space="preserve"> materials</w:t>
            </w:r>
          </w:p>
        </w:tc>
        <w:tc>
          <w:tcPr>
            <w:tcW w:w="3902" w:type="dxa"/>
          </w:tcPr>
          <w:p w14:paraId="2176C17B" w14:textId="7777777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E863CE" w14:paraId="676CD465" w14:textId="77777777" w:rsidTr="00CE2BC0">
        <w:trPr>
          <w:trHeight w:val="1923"/>
        </w:trPr>
        <w:tc>
          <w:tcPr>
            <w:tcW w:w="1504" w:type="dxa"/>
          </w:tcPr>
          <w:p w14:paraId="070BEF5A" w14:textId="104821A4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02" w:type="dxa"/>
          </w:tcPr>
          <w:p w14:paraId="6FEA166D" w14:textId="425A0104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assignment</w:t>
            </w:r>
          </w:p>
        </w:tc>
        <w:tc>
          <w:tcPr>
            <w:tcW w:w="3902" w:type="dxa"/>
          </w:tcPr>
          <w:p w14:paraId="026B3F6C" w14:textId="24882C19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</w:p>
        </w:tc>
      </w:tr>
      <w:tr w:rsidR="00E863CE" w14:paraId="4703D30A" w14:textId="77777777" w:rsidTr="00CE2BC0">
        <w:trPr>
          <w:trHeight w:val="973"/>
        </w:trPr>
        <w:tc>
          <w:tcPr>
            <w:tcW w:w="1504" w:type="dxa"/>
          </w:tcPr>
          <w:p w14:paraId="551D0F71" w14:textId="27EEE116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02" w:type="dxa"/>
          </w:tcPr>
          <w:p w14:paraId="56E65058" w14:textId="5A7F4DB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test</w:t>
            </w:r>
          </w:p>
        </w:tc>
        <w:tc>
          <w:tcPr>
            <w:tcW w:w="3902" w:type="dxa"/>
          </w:tcPr>
          <w:p w14:paraId="5CA52831" w14:textId="3380274F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E863CE" w14:paraId="478D0BAE" w14:textId="77777777" w:rsidTr="00CE2BC0">
        <w:trPr>
          <w:trHeight w:val="950"/>
        </w:trPr>
        <w:tc>
          <w:tcPr>
            <w:tcW w:w="1504" w:type="dxa"/>
          </w:tcPr>
          <w:p w14:paraId="78C40E68" w14:textId="6AC0DC39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02" w:type="dxa"/>
          </w:tcPr>
          <w:p w14:paraId="14699B94" w14:textId="7777777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3902" w:type="dxa"/>
          </w:tcPr>
          <w:p w14:paraId="3282308B" w14:textId="77777777" w:rsidR="00E863CE" w:rsidRDefault="00E863CE" w:rsidP="00EA2DF9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</w:tr>
    </w:tbl>
    <w:p w14:paraId="1BF2A8C6" w14:textId="77777777" w:rsidR="00E863CE" w:rsidRPr="00E863CE" w:rsidRDefault="00E863CE" w:rsidP="00E863CE">
      <w:pPr>
        <w:pStyle w:val="BodyText"/>
        <w:tabs>
          <w:tab w:val="left" w:pos="3954"/>
        </w:tabs>
        <w:rPr>
          <w:noProof/>
        </w:rPr>
      </w:pPr>
    </w:p>
    <w:sectPr w:rsidR="00E863CE" w:rsidRPr="00E863C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8667" w14:textId="77777777" w:rsidR="00C23A05" w:rsidRDefault="00C23A05">
      <w:r>
        <w:separator/>
      </w:r>
    </w:p>
  </w:endnote>
  <w:endnote w:type="continuationSeparator" w:id="0">
    <w:p w14:paraId="6C288A6D" w14:textId="77777777" w:rsidR="00C23A05" w:rsidRDefault="00C2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7B1468E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CC40ED6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027353F" wp14:editId="1B326A2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879FE0E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9085B13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9F7B" w14:textId="77777777" w:rsidR="00C23A05" w:rsidRDefault="00C23A05">
      <w:r>
        <w:separator/>
      </w:r>
    </w:p>
  </w:footnote>
  <w:footnote w:type="continuationSeparator" w:id="0">
    <w:p w14:paraId="0167F903" w14:textId="77777777" w:rsidR="00C23A05" w:rsidRDefault="00C23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36B8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7E46D13E" wp14:editId="7DD64522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0A958C1" w14:textId="77777777" w:rsidTr="00746ED1">
      <w:tc>
        <w:tcPr>
          <w:tcW w:w="6623" w:type="dxa"/>
        </w:tcPr>
        <w:p w14:paraId="58B71A1E" w14:textId="63AD5A24" w:rsidR="00FD06E2" w:rsidRPr="003548A8" w:rsidRDefault="006C6462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khoá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học</w:t>
          </w:r>
          <w:proofErr w:type="spellEnd"/>
          <w:r>
            <w:rPr>
              <w:color w:val="0000FF"/>
              <w:lang w:val="en-US"/>
            </w:rPr>
            <w:t xml:space="preserve"> online</w:t>
          </w:r>
        </w:p>
      </w:tc>
      <w:tc>
        <w:tcPr>
          <w:tcW w:w="2620" w:type="dxa"/>
        </w:tcPr>
        <w:p w14:paraId="0371D29C" w14:textId="18549358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6C6462">
            <w:rPr>
              <w:color w:val="0000FF"/>
              <w:lang w:val="en-US"/>
            </w:rPr>
            <w:t>1.0</w:t>
          </w:r>
        </w:p>
      </w:tc>
    </w:tr>
    <w:tr w:rsidR="00FD06E2" w14:paraId="5EE533BE" w14:textId="77777777" w:rsidTr="00746ED1">
      <w:trPr>
        <w:trHeight w:val="130"/>
      </w:trPr>
      <w:tc>
        <w:tcPr>
          <w:tcW w:w="6623" w:type="dxa"/>
        </w:tcPr>
        <w:p w14:paraId="3BBEB2CA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1DDDBE96" w14:textId="01DF1C1E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6C6462">
            <w:rPr>
              <w:color w:val="0000FF"/>
              <w:lang w:val="en-US"/>
            </w:rPr>
            <w:t>10/06/2023</w:t>
          </w:r>
        </w:p>
      </w:tc>
    </w:tr>
  </w:tbl>
  <w:p w14:paraId="19FEE328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82460894">
    <w:abstractNumId w:val="0"/>
  </w:num>
  <w:num w:numId="2" w16cid:durableId="14709215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83003089">
    <w:abstractNumId w:val="23"/>
  </w:num>
  <w:num w:numId="4" w16cid:durableId="1613436033">
    <w:abstractNumId w:val="20"/>
  </w:num>
  <w:num w:numId="5" w16cid:durableId="2003389284">
    <w:abstractNumId w:val="24"/>
  </w:num>
  <w:num w:numId="6" w16cid:durableId="1547909658">
    <w:abstractNumId w:val="12"/>
  </w:num>
  <w:num w:numId="7" w16cid:durableId="2079548805">
    <w:abstractNumId w:val="25"/>
  </w:num>
  <w:num w:numId="8" w16cid:durableId="93913366">
    <w:abstractNumId w:val="30"/>
  </w:num>
  <w:num w:numId="9" w16cid:durableId="1074474436">
    <w:abstractNumId w:val="16"/>
  </w:num>
  <w:num w:numId="10" w16cid:durableId="75051890">
    <w:abstractNumId w:val="10"/>
  </w:num>
  <w:num w:numId="11" w16cid:durableId="395127526">
    <w:abstractNumId w:val="36"/>
  </w:num>
  <w:num w:numId="12" w16cid:durableId="651982977">
    <w:abstractNumId w:val="32"/>
  </w:num>
  <w:num w:numId="13" w16cid:durableId="642345960">
    <w:abstractNumId w:val="29"/>
  </w:num>
  <w:num w:numId="14" w16cid:durableId="1790394335">
    <w:abstractNumId w:val="3"/>
  </w:num>
  <w:num w:numId="15" w16cid:durableId="131221147">
    <w:abstractNumId w:val="6"/>
  </w:num>
  <w:num w:numId="16" w16cid:durableId="2105496110">
    <w:abstractNumId w:val="28"/>
  </w:num>
  <w:num w:numId="17" w16cid:durableId="267275784">
    <w:abstractNumId w:val="34"/>
  </w:num>
  <w:num w:numId="18" w16cid:durableId="1734111775">
    <w:abstractNumId w:val="15"/>
  </w:num>
  <w:num w:numId="19" w16cid:durableId="1511531429">
    <w:abstractNumId w:val="27"/>
  </w:num>
  <w:num w:numId="20" w16cid:durableId="617611531">
    <w:abstractNumId w:val="33"/>
  </w:num>
  <w:num w:numId="21" w16cid:durableId="1947881513">
    <w:abstractNumId w:val="35"/>
  </w:num>
  <w:num w:numId="22" w16cid:durableId="48773834">
    <w:abstractNumId w:val="11"/>
  </w:num>
  <w:num w:numId="23" w16cid:durableId="1274748631">
    <w:abstractNumId w:val="19"/>
  </w:num>
  <w:num w:numId="24" w16cid:durableId="1480000924">
    <w:abstractNumId w:val="7"/>
  </w:num>
  <w:num w:numId="25" w16cid:durableId="401416841">
    <w:abstractNumId w:val="5"/>
  </w:num>
  <w:num w:numId="26" w16cid:durableId="471558416">
    <w:abstractNumId w:val="17"/>
  </w:num>
  <w:num w:numId="27" w16cid:durableId="205411786">
    <w:abstractNumId w:val="26"/>
  </w:num>
  <w:num w:numId="28" w16cid:durableId="581720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35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0025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4495438">
    <w:abstractNumId w:val="4"/>
  </w:num>
  <w:num w:numId="32" w16cid:durableId="1838765804">
    <w:abstractNumId w:val="2"/>
  </w:num>
  <w:num w:numId="33" w16cid:durableId="2042319122">
    <w:abstractNumId w:val="18"/>
  </w:num>
  <w:num w:numId="34" w16cid:durableId="684792570">
    <w:abstractNumId w:val="31"/>
  </w:num>
  <w:num w:numId="35" w16cid:durableId="2030521748">
    <w:abstractNumId w:val="22"/>
  </w:num>
  <w:num w:numId="36" w16cid:durableId="1170176291">
    <w:abstractNumId w:val="9"/>
  </w:num>
  <w:num w:numId="37" w16cid:durableId="1053965783">
    <w:abstractNumId w:val="14"/>
  </w:num>
  <w:num w:numId="38" w16cid:durableId="1345588751">
    <w:abstractNumId w:val="8"/>
  </w:num>
  <w:num w:numId="39" w16cid:durableId="625819206">
    <w:abstractNumId w:val="21"/>
  </w:num>
  <w:num w:numId="40" w16cid:durableId="15513788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A4722"/>
    <w:rsid w:val="000C0CA8"/>
    <w:rsid w:val="000C14B2"/>
    <w:rsid w:val="0012296B"/>
    <w:rsid w:val="001A3901"/>
    <w:rsid w:val="001A5231"/>
    <w:rsid w:val="001A6914"/>
    <w:rsid w:val="001F0B7E"/>
    <w:rsid w:val="00213B43"/>
    <w:rsid w:val="00230F15"/>
    <w:rsid w:val="002E031B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38B3"/>
    <w:rsid w:val="00565DFE"/>
    <w:rsid w:val="0057432C"/>
    <w:rsid w:val="005A02B6"/>
    <w:rsid w:val="005E2817"/>
    <w:rsid w:val="005F3F51"/>
    <w:rsid w:val="00681CD0"/>
    <w:rsid w:val="006C6462"/>
    <w:rsid w:val="006F1394"/>
    <w:rsid w:val="00746ED1"/>
    <w:rsid w:val="00751440"/>
    <w:rsid w:val="00761F5F"/>
    <w:rsid w:val="007A1DE8"/>
    <w:rsid w:val="007C6B83"/>
    <w:rsid w:val="00850A88"/>
    <w:rsid w:val="008C2234"/>
    <w:rsid w:val="008C6719"/>
    <w:rsid w:val="008F22E3"/>
    <w:rsid w:val="008F7BA1"/>
    <w:rsid w:val="00976D26"/>
    <w:rsid w:val="009B4E5A"/>
    <w:rsid w:val="009F136A"/>
    <w:rsid w:val="00A122CE"/>
    <w:rsid w:val="00AA30A6"/>
    <w:rsid w:val="00AA49C3"/>
    <w:rsid w:val="00AE04E2"/>
    <w:rsid w:val="00B03678"/>
    <w:rsid w:val="00B3372F"/>
    <w:rsid w:val="00B62132"/>
    <w:rsid w:val="00B9220E"/>
    <w:rsid w:val="00BD1F8A"/>
    <w:rsid w:val="00C107A7"/>
    <w:rsid w:val="00C122ED"/>
    <w:rsid w:val="00C161AA"/>
    <w:rsid w:val="00C23A05"/>
    <w:rsid w:val="00C929D6"/>
    <w:rsid w:val="00CB5760"/>
    <w:rsid w:val="00CE2BC0"/>
    <w:rsid w:val="00CE7D5B"/>
    <w:rsid w:val="00D24E39"/>
    <w:rsid w:val="00D52AFF"/>
    <w:rsid w:val="00D856A0"/>
    <w:rsid w:val="00DA2A6D"/>
    <w:rsid w:val="00E32025"/>
    <w:rsid w:val="00E516B0"/>
    <w:rsid w:val="00E863CE"/>
    <w:rsid w:val="00ED3427"/>
    <w:rsid w:val="00F22516"/>
    <w:rsid w:val="00F37CDD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3944E5"/>
  <w15:docId w15:val="{0E7E4265-8647-47AC-801A-541953EA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3CE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A523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179</TotalTime>
  <Pages>13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6744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VÕ PHI HÙNG</cp:lastModifiedBy>
  <cp:revision>22</cp:revision>
  <cp:lastPrinted>2013-12-07T15:57:00Z</cp:lastPrinted>
  <dcterms:created xsi:type="dcterms:W3CDTF">2013-10-13T11:07:00Z</dcterms:created>
  <dcterms:modified xsi:type="dcterms:W3CDTF">2023-06-10T08:21:00Z</dcterms:modified>
</cp:coreProperties>
</file>